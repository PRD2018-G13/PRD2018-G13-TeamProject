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9E1" w:rsidRDefault="0045568A" w:rsidP="00A979E1">
      <w:pPr>
        <w:pStyle w:val="affff2"/>
      </w:pPr>
      <w:r>
        <w:rPr>
          <w:rFonts w:hint="eastAsia"/>
          <w:lang w:eastAsia="zh-CN"/>
        </w:rPr>
        <w:t>PRD2018-G13-</w:t>
      </w:r>
      <w:r>
        <w:rPr>
          <w:rFonts w:hint="eastAsia"/>
          <w:lang w:eastAsia="zh-CN"/>
        </w:rPr>
        <w:t>每周例会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05142E40A7554B4AB0CB1DE7AFA2EA43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</w:rPr>
        <w:t>20</w:t>
      </w:r>
      <w:r>
        <w:rPr>
          <w:rStyle w:val="a6"/>
          <w:rFonts w:hint="eastAsia"/>
          <w:lang w:eastAsia="zh-CN"/>
        </w:rPr>
        <w:t>分钟</w:t>
      </w:r>
      <w:bookmarkStart w:id="0" w:name="_GoBack"/>
      <w:bookmarkEnd w:id="0"/>
    </w:p>
    <w:p w:rsidR="00A979E1" w:rsidRDefault="00822A0B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61DF81CEBFCB449BA3CA1C61A6D029F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9A1DE1">
        <w:rPr>
          <w:rStyle w:val="afffa"/>
        </w:rPr>
        <w:t>2018</w:t>
      </w:r>
      <w:r w:rsidR="009A1DE1">
        <w:rPr>
          <w:rStyle w:val="afffa"/>
          <w:rFonts w:hint="eastAsia"/>
          <w:lang w:eastAsia="zh-CN"/>
        </w:rPr>
        <w:t>年</w:t>
      </w:r>
      <w:r w:rsidR="009A1DE1">
        <w:rPr>
          <w:rStyle w:val="afffa"/>
          <w:rFonts w:hint="eastAsia"/>
          <w:lang w:eastAsia="zh-CN"/>
        </w:rPr>
        <w:t>12</w:t>
      </w:r>
      <w:r w:rsidR="009A1DE1">
        <w:rPr>
          <w:rStyle w:val="afffa"/>
          <w:rFonts w:hint="eastAsia"/>
          <w:lang w:eastAsia="zh-CN"/>
        </w:rPr>
        <w:t>月</w:t>
      </w:r>
      <w:r w:rsidR="009A1DE1">
        <w:rPr>
          <w:rStyle w:val="afffa"/>
          <w:rFonts w:hint="eastAsia"/>
          <w:lang w:eastAsia="zh-CN"/>
        </w:rPr>
        <w:t>21</w:t>
      </w:r>
      <w:r w:rsidR="009A1DE1">
        <w:rPr>
          <w:rStyle w:val="afffa"/>
          <w:rFonts w:hint="eastAsia"/>
          <w:lang w:eastAsia="zh-CN"/>
        </w:rPr>
        <w:t>日</w:t>
      </w:r>
      <w:r w:rsidR="00A979E1" w:rsidRPr="003665F5">
        <w:rPr>
          <w:rStyle w:val="afffa"/>
          <w:lang w:val="zh-CN" w:eastAsia="zh-CN" w:bidi="zh-CN"/>
        </w:rPr>
        <w:t xml:space="preserve"> | </w:t>
      </w:r>
      <w:r w:rsidR="009A1DE1">
        <w:rPr>
          <w:rStyle w:val="afffa"/>
        </w:rPr>
        <w:t>20</w:t>
      </w:r>
      <w:r w:rsidR="009A1DE1">
        <w:rPr>
          <w:rStyle w:val="afffa"/>
        </w:rPr>
        <w:t>：</w:t>
      </w:r>
      <w:r w:rsidR="009A1DE1">
        <w:rPr>
          <w:rStyle w:val="afffa"/>
        </w:rPr>
        <w:t>00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281D18587E34410CACFD5ADD55F22526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a"/>
          </w:rPr>
          <w:alias w:val="输入地点:"/>
          <w:tag w:val="输入地点:"/>
          <w:id w:val="465398058"/>
          <w:placeholder>
            <w:docPart w:val="CA7798853441412E8FCD035C6FD3A365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9A1DE1">
            <w:rPr>
              <w:rStyle w:val="afffa"/>
              <w:rFonts w:hint="eastAsia"/>
              <w:lang w:eastAsia="zh-CN"/>
            </w:rPr>
            <w:t>理</w:t>
          </w:r>
          <w:r w:rsidR="009A1DE1">
            <w:rPr>
              <w:rStyle w:val="afffa"/>
              <w:rFonts w:hint="eastAsia"/>
              <w:lang w:eastAsia="zh-CN"/>
            </w:rPr>
            <w:t>4</w:t>
          </w:r>
          <w:proofErr w:type="gramStart"/>
          <w:r w:rsidR="009A1DE1">
            <w:rPr>
              <w:rStyle w:val="afffa"/>
              <w:rFonts w:hint="eastAsia"/>
              <w:lang w:eastAsia="zh-CN"/>
            </w:rPr>
            <w:t>一</w:t>
          </w:r>
          <w:proofErr w:type="gramEnd"/>
          <w:r w:rsidR="009A1DE1">
            <w:rPr>
              <w:rStyle w:val="afffa"/>
              <w:rFonts w:hint="eastAsia"/>
              <w:lang w:eastAsia="zh-CN"/>
            </w:rPr>
            <w:t>楼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D578F4">
        <w:tc>
          <w:tcPr>
            <w:tcW w:w="5400" w:type="dxa"/>
          </w:tcPr>
          <w:tbl>
            <w:tblPr>
              <w:tblW w:w="8113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  <w:gridCol w:w="2890"/>
            </w:tblGrid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973ADF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A515BDF013A45CAB0754C5778748F3A"/>
                      </w:placeholder>
                      <w:temporary/>
                      <w:showingPlcHdr/>
                    </w:sdtPr>
                    <w:sdtContent>
                      <w:r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882985375"/>
                  <w:placeholder>
                    <w:docPart w:val="A0515E281AD94D24ABDC22CC3C60FEEC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tc>
                <w:tcPr>
                  <w:tcW w:w="2333" w:type="dxa"/>
                  <w:tcBorders>
                    <w:left w:val="nil"/>
                  </w:tcBorders>
                </w:tcPr>
                <w:p w:rsidR="00973ADF" w:rsidRPr="00A979E1" w:rsidRDefault="00973ADF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A650B34A0284212AA7D8C54671D8622"/>
                      </w:placeholder>
                      <w:temporary/>
                      <w:showingPlcHdr/>
                    </w:sdtPr>
                    <w:sdtContent>
                      <w:r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每周例会</w:t>
                  </w:r>
                </w:p>
              </w:tc>
              <w:sdt>
                <w:sdtPr>
                  <w:alias w:val="输入事由:"/>
                  <w:tag w:val="输入事由:"/>
                  <w:id w:val="-1539655202"/>
                  <w:placeholder>
                    <w:docPart w:val="753234CFBC9D4BB29061A97BE896C3EE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事由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主持人:"/>
                  <w:tag w:val="主持人:"/>
                  <w:id w:val="-1618515975"/>
                  <w:placeholder>
                    <w:docPart w:val="19B6A2CCDBDD432FACC99EC8E31F3BD5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582762193"/>
                  <w:placeholder>
                    <w:docPart w:val="A0515E281AD94D24ABDC22CC3C60FEEC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记录员:"/>
                  <w:tag w:val="记录员:"/>
                  <w:id w:val="-1961940283"/>
                  <w:placeholder>
                    <w:docPart w:val="ADA26E34643D44E3AB2F9BFF2CC9E852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sdt>
                <w:sdtPr>
                  <w:alias w:val="输入姓名:"/>
                  <w:tag w:val="输入姓名:"/>
                  <w:id w:val="-2138095640"/>
                  <w:placeholder>
                    <w:docPart w:val="A0515E281AD94D24ABDC22CC3C60FEEC"/>
                  </w:placeholder>
                  <w:temporary/>
                  <w:showingPlcHdr/>
                </w:sdtPr>
                <w:sdtContent>
                  <w:tc>
                    <w:tcPr>
                      <w:tcW w:w="2890" w:type="dxa"/>
                      <w:tcBorders>
                        <w:right w:val="single" w:sz="8" w:space="0" w:color="F07F09" w:themeColor="accent1"/>
                      </w:tcBorders>
                    </w:tcPr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tc>
                </w:sdtContent>
              </w:sdt>
            </w:tr>
            <w:tr w:rsidR="00973ADF" w:rsidTr="00973ADF">
              <w:sdt>
                <w:sdtPr>
                  <w:alias w:val="计时员:"/>
                  <w:tag w:val="计时员:"/>
                  <w:id w:val="2113625791"/>
                  <w:placeholder>
                    <w:docPart w:val="B28CC09A103C490EB05DCF9681FBBBC6"/>
                  </w:placeholder>
                  <w:temporary/>
                  <w:showingPlcHdr/>
                </w:sdtPr>
                <w:sdtContent>
                  <w:tc>
                    <w:tcPr>
                      <w:tcW w:w="2333" w:type="dxa"/>
                      <w:tcBorders>
                        <w:left w:val="nil"/>
                      </w:tcBorders>
                    </w:tcPr>
                    <w:p w:rsidR="00973ADF" w:rsidRPr="00A979E1" w:rsidRDefault="00973ADF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90" w:type="dxa"/>
                </w:tcPr>
                <w:p w:rsidR="00973ADF" w:rsidRDefault="00973ADF" w:rsidP="007D1296">
                  <w:pPr>
                    <w:spacing w:after="0"/>
                  </w:pPr>
                  <w:r>
                    <w:rPr>
                      <w:rFonts w:hint="eastAsia"/>
                    </w:rPr>
                    <w:t>陈安</w:t>
                  </w:r>
                  <w:proofErr w:type="gramStart"/>
                  <w:r>
                    <w:rPr>
                      <w:rFonts w:hint="eastAsia"/>
                    </w:rPr>
                    <w:t>侍</w:t>
                  </w:r>
                  <w:proofErr w:type="gramEnd"/>
                </w:p>
              </w:tc>
              <w:tc>
                <w:tcPr>
                  <w:tcW w:w="2890" w:type="dxa"/>
                  <w:tcBorders>
                    <w:right w:val="single" w:sz="8" w:space="0" w:color="F07F09" w:themeColor="accent1"/>
                  </w:tcBorders>
                </w:tcPr>
                <w:sdt>
                  <w:sdtPr>
                    <w:alias w:val="输入姓名:"/>
                    <w:tag w:val="输入姓名:"/>
                    <w:id w:val="-90628238"/>
                    <w:placeholder>
                      <w:docPart w:val="A0515E281AD94D24ABDC22CC3C60FEEC"/>
                    </w:placeholder>
                    <w:temporary/>
                    <w:showingPlcHdr/>
                  </w:sdtPr>
                  <w:sdtContent>
                    <w:p w:rsidR="00973ADF" w:rsidRDefault="00973ADF" w:rsidP="00D578F4">
                      <w:pPr>
                        <w:spacing w:after="0"/>
                      </w:pPr>
                      <w:r>
                        <w:rPr>
                          <w:lang w:val="zh-CN" w:bidi="zh-CN"/>
                        </w:rPr>
                        <w:t>姓名</w:t>
                      </w:r>
                    </w:p>
                  </w:sdtContent>
                </w:sdt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973ADF" w:rsidRDefault="00973ADF" w:rsidP="00973ADF">
            <w:pPr>
              <w:spacing w:after="0"/>
              <w:ind w:left="0"/>
            </w:pPr>
            <w:r>
              <w:rPr>
                <w:rFonts w:hint="eastAsia"/>
              </w:rPr>
              <w:t>参与人员：陈安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陈俊杉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维</w:t>
            </w:r>
          </w:p>
          <w:p w:rsidR="00973ADF" w:rsidRDefault="00973ADF" w:rsidP="00973ADF">
            <w:pPr>
              <w:spacing w:after="0"/>
              <w:ind w:left="0" w:firstLineChars="500" w:firstLine="1120"/>
            </w:pPr>
            <w:r>
              <w:rPr>
                <w:rFonts w:hint="eastAsia"/>
              </w:rPr>
              <w:t>杨</w:t>
            </w:r>
            <w:r>
              <w:rPr>
                <w:rFonts w:hint="eastAsia"/>
              </w:rPr>
              <w:t xml:space="preserve">    </w:t>
            </w:r>
            <w:proofErr w:type="gramStart"/>
            <w:r>
              <w:rPr>
                <w:rFonts w:hint="eastAsia"/>
              </w:rPr>
              <w:t>溢</w:t>
            </w:r>
            <w:proofErr w:type="gramEnd"/>
          </w:p>
          <w:p w:rsidR="00A979E1" w:rsidRDefault="00973ADF" w:rsidP="00973ADF">
            <w:pPr>
              <w:spacing w:after="0"/>
              <w:ind w:leftChars="32" w:firstLineChars="500" w:firstLine="112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</w:tbl>
    <w:p w:rsidR="00A979E1" w:rsidRDefault="00822A0B" w:rsidP="00A979E1">
      <w:pPr>
        <w:pStyle w:val="1"/>
      </w:pPr>
      <w:sdt>
        <w:sdtPr>
          <w:alias w:val="议程主题:"/>
          <w:tag w:val="议程主题:"/>
          <w:id w:val="-877550984"/>
          <w:placeholder>
            <w:docPart w:val="50A81791DEF647F089B4877D5C6C17A4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</w:p>
    <w:p w:rsidR="00A979E1" w:rsidRDefault="00822A0B" w:rsidP="00A979E1">
      <w:pPr>
        <w:pStyle w:val="21"/>
      </w:pPr>
      <w:sdt>
        <w:sdtPr>
          <w:alias w:val="议程 1，分配的时间:"/>
          <w:tag w:val="议程 1，分配的时间:"/>
          <w:id w:val="-548305236"/>
          <w:placeholder>
            <w:docPart w:val="D759115A7F7E47ED9BE7772FA8D6C27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1，输入时间:"/>
          <w:tag w:val="议程 1，输入时间:"/>
          <w:id w:val="252406536"/>
          <w:placeholder>
            <w:docPart w:val="907F2545496D406CB8857C01A92A4DC8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3735B">
            <w:rPr>
              <w:rStyle w:val="afffa"/>
            </w:rPr>
            <w:t>10</w:t>
          </w:r>
          <w:r w:rsidR="0013735B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6A94C6DE97D34840B2A1E55CA3D105A2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上周回顾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DD289FB83D23433CA6B1D4546EF1016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14793">
        <w:rPr>
          <w:rStyle w:val="afffa"/>
          <w:rFonts w:hint="eastAsia"/>
          <w:lang w:eastAsia="zh-CN"/>
        </w:rPr>
        <w:t>陈安</w:t>
      </w:r>
      <w:proofErr w:type="gramStart"/>
      <w:r w:rsidR="00814793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22A0B" w:rsidP="00A979E1">
      <w:sdt>
        <w:sdtPr>
          <w:alias w:val="议程 1，讨论:"/>
          <w:tag w:val="议程 1，讨论:"/>
          <w:id w:val="951674875"/>
          <w:placeholder>
            <w:docPart w:val="0F75DC967BCA496AB8C71645622C5F16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</w:rPr>
        <w:t>上周作业内容回顾</w:t>
      </w:r>
    </w:p>
    <w:p w:rsidR="00A979E1" w:rsidRDefault="00822A0B" w:rsidP="00A979E1">
      <w:pPr>
        <w:rPr>
          <w:rFonts w:hint="eastAsia"/>
        </w:rPr>
      </w:pPr>
      <w:sdt>
        <w:sdtPr>
          <w:alias w:val="议程 1，结论:"/>
          <w:tag w:val="议程 1，结论:"/>
          <w:id w:val="1265507262"/>
          <w:placeholder>
            <w:docPart w:val="86F5899BDA424887A3B3389625E111E5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814793">
        <w:rPr>
          <w:rFonts w:hint="eastAsia"/>
          <w:lang w:val="zh-CN" w:bidi="zh-CN"/>
        </w:rPr>
        <w:tab/>
      </w:r>
      <w:r w:rsidR="00814793">
        <w:rPr>
          <w:rFonts w:hint="eastAsia"/>
        </w:rPr>
        <w:t>陈安</w:t>
      </w:r>
      <w:proofErr w:type="gramStart"/>
      <w:r w:rsidR="00814793">
        <w:rPr>
          <w:rFonts w:hint="eastAsia"/>
        </w:rPr>
        <w:t>侍</w:t>
      </w:r>
      <w:proofErr w:type="gramEnd"/>
      <w:r w:rsidR="00814793">
        <w:rPr>
          <w:rFonts w:hint="eastAsia"/>
        </w:rPr>
        <w:t>数据字典缺内容</w:t>
      </w:r>
      <w:r w:rsidR="004F5ED3">
        <w:rPr>
          <w:rFonts w:hint="eastAsia"/>
        </w:rPr>
        <w:t>、需求计划更新</w:t>
      </w:r>
    </w:p>
    <w:p w:rsidR="00814793" w:rsidRDefault="00814793" w:rsidP="00A97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陈维管理员界面（风格不合）</w:t>
      </w:r>
    </w:p>
    <w:p w:rsidR="00814793" w:rsidRDefault="00814793" w:rsidP="00A97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陈</w:t>
      </w:r>
      <w:proofErr w:type="gramStart"/>
      <w:r>
        <w:rPr>
          <w:rFonts w:hint="eastAsia"/>
        </w:rPr>
        <w:t>俊杉用户</w:t>
      </w:r>
      <w:proofErr w:type="gramEnd"/>
      <w:r>
        <w:rPr>
          <w:rFonts w:hint="eastAsia"/>
        </w:rPr>
        <w:t>界面（风格修改）</w:t>
      </w:r>
    </w:p>
    <w:p w:rsidR="00814793" w:rsidRDefault="00814793" w:rsidP="00A979E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杨溢需求</w:t>
      </w:r>
      <w:proofErr w:type="gramEnd"/>
      <w:r>
        <w:rPr>
          <w:rFonts w:hint="eastAsia"/>
        </w:rPr>
        <w:t>建模（部分完成）（对话框图）</w:t>
      </w:r>
    </w:p>
    <w:p w:rsidR="0013735B" w:rsidRDefault="0013735B" w:rsidP="00A979E1">
      <w:r>
        <w:rPr>
          <w:rFonts w:hint="eastAsia"/>
        </w:rPr>
        <w:tab/>
      </w:r>
      <w:proofErr w:type="gramStart"/>
      <w:r>
        <w:rPr>
          <w:rFonts w:hint="eastAsia"/>
        </w:rPr>
        <w:t>严翔宇需求</w:t>
      </w:r>
      <w:proofErr w:type="gramEnd"/>
      <w:r>
        <w:rPr>
          <w:rFonts w:hint="eastAsia"/>
        </w:rPr>
        <w:t>优先级分析（差管理员部分）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822A0B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63D5C8BA8C5F4D0FA71FA55B4B06EBA4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AF96CCFFB72C4BE0A5F2467597AFA81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6A9851C82609479A9F95253D7ECC57CB"/>
            </w:placeholder>
            <w:temporary/>
            <w:showingPlcHdr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A979E1" w:rsidRPr="00E52810" w:rsidRDefault="004F5ED3" w:rsidP="00E52810">
            <w:pPr>
              <w:ind w:left="0"/>
            </w:pPr>
            <w:r>
              <w:rPr>
                <w:rFonts w:hint="eastAsia"/>
              </w:rPr>
              <w:t>需求字典完成</w:t>
            </w:r>
          </w:p>
        </w:tc>
        <w:tc>
          <w:tcPr>
            <w:tcW w:w="2250" w:type="dxa"/>
          </w:tcPr>
          <w:p w:rsidR="00A979E1" w:rsidRPr="00E52810" w:rsidRDefault="004F5ED3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250" w:type="dxa"/>
          </w:tcPr>
          <w:p w:rsidR="00A979E1" w:rsidRPr="00E52810" w:rsidRDefault="004F5ED3" w:rsidP="00E52810">
            <w:pPr>
              <w:ind w:left="0"/>
            </w:pPr>
            <w:r>
              <w:t>2018-12-22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979E1" w:rsidRPr="00E52810" w:rsidTr="00557792">
        <w:tc>
          <w:tcPr>
            <w:tcW w:w="6300" w:type="dxa"/>
          </w:tcPr>
          <w:p w:rsidR="00A979E1" w:rsidRPr="00E52810" w:rsidRDefault="004F5ED3" w:rsidP="00E52810">
            <w:pPr>
              <w:ind w:left="0"/>
            </w:pPr>
            <w:r>
              <w:rPr>
                <w:rFonts w:hint="eastAsia"/>
              </w:rPr>
              <w:t>陈维</w:t>
            </w:r>
            <w:r w:rsidR="004A5DB1">
              <w:rPr>
                <w:rFonts w:hint="eastAsia"/>
              </w:rPr>
              <w:t>管理员界面修改</w:t>
            </w:r>
          </w:p>
        </w:tc>
        <w:tc>
          <w:tcPr>
            <w:tcW w:w="2250" w:type="dxa"/>
          </w:tcPr>
          <w:p w:rsidR="00A979E1" w:rsidRPr="00E52810" w:rsidRDefault="004A5DB1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250" w:type="dxa"/>
          </w:tcPr>
          <w:p w:rsidR="00A979E1" w:rsidRPr="00E52810" w:rsidRDefault="004A5DB1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A5DB1" w:rsidRPr="00E52810" w:rsidTr="00557792">
        <w:tc>
          <w:tcPr>
            <w:tcW w:w="630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陈</w:t>
            </w:r>
            <w:proofErr w:type="gramStart"/>
            <w:r>
              <w:rPr>
                <w:rFonts w:hint="eastAsia"/>
              </w:rPr>
              <w:t>俊杉用户</w:t>
            </w:r>
            <w:proofErr w:type="gramEnd"/>
            <w:r>
              <w:rPr>
                <w:rFonts w:hint="eastAsia"/>
              </w:rPr>
              <w:t>界面修改</w:t>
            </w:r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A5DB1" w:rsidRPr="00E52810" w:rsidTr="00557792">
        <w:tc>
          <w:tcPr>
            <w:tcW w:w="630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需求建模完成</w:t>
            </w:r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4A5DB1" w:rsidRPr="00E52810" w:rsidTr="00557792">
        <w:tc>
          <w:tcPr>
            <w:tcW w:w="630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需求优先级分析完成</w:t>
            </w:r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250" w:type="dxa"/>
          </w:tcPr>
          <w:p w:rsidR="004A5DB1" w:rsidRDefault="004A5DB1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822A0B" w:rsidP="00A979E1">
      <w:pPr>
        <w:pStyle w:val="21"/>
      </w:pPr>
      <w:sdt>
        <w:sdtPr>
          <w:alias w:val="议程 2，分配的时间:"/>
          <w:tag w:val="议程 2，分配的时间:"/>
          <w:id w:val="1191029867"/>
          <w:placeholder>
            <w:docPart w:val="4857861A27E14D428D6EF33F68357C81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2，输入时间:"/>
          <w:tag w:val="议程 2，输入时间:"/>
          <w:id w:val="-191309234"/>
          <w:placeholder>
            <w:docPart w:val="927063E24C674777AA5708507FEC3B3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4A5DB1">
            <w:rPr>
              <w:rStyle w:val="afffa"/>
            </w:rPr>
            <w:t>5</w:t>
          </w:r>
          <w:r w:rsidR="004A5DB1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2，议程主题:"/>
          <w:tag w:val="议程 2，议程主题:"/>
          <w:id w:val="1539396324"/>
          <w:placeholder>
            <w:docPart w:val="DF2F0D6546FD42A485D2F7689E1F8A1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本周安排</w:t>
      </w:r>
      <w:r w:rsidR="00A979E1">
        <w:rPr>
          <w:lang w:val="zh-CN" w:eastAsia="zh-CN" w:bidi="zh-CN"/>
        </w:rPr>
        <w:t xml:space="preserve"> | </w:t>
      </w:r>
      <w:sdt>
        <w:sdtPr>
          <w:alias w:val="议程 2，发言者:"/>
          <w:tag w:val="议程 2，发言者:"/>
          <w:id w:val="-132489110"/>
          <w:placeholder>
            <w:docPart w:val="316C3BCD680D4F8EBD5319CDA2D56747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4A5DB1">
        <w:rPr>
          <w:rStyle w:val="afffa"/>
          <w:rFonts w:hint="eastAsia"/>
          <w:lang w:eastAsia="zh-CN"/>
        </w:rPr>
        <w:t>陈安</w:t>
      </w:r>
      <w:proofErr w:type="gramStart"/>
      <w:r w:rsidR="004A5DB1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22A0B" w:rsidP="00A979E1">
      <w:sdt>
        <w:sdtPr>
          <w:alias w:val="议程 2，讨论:"/>
          <w:tag w:val="议程 2，讨论:"/>
          <w:id w:val="1355843077"/>
          <w:placeholder>
            <w:docPart w:val="299D0F701E9C453980C89A4BC6FE45C3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</w:rPr>
        <w:t>本周任务安排</w:t>
      </w:r>
    </w:p>
    <w:p w:rsidR="00A979E1" w:rsidRDefault="00822A0B" w:rsidP="00A979E1">
      <w:pPr>
        <w:rPr>
          <w:rFonts w:hint="eastAsia"/>
        </w:rPr>
      </w:pPr>
      <w:sdt>
        <w:sdtPr>
          <w:alias w:val="议程 2，结论:"/>
          <w:tag w:val="议程 2，结论:"/>
          <w:id w:val="981352856"/>
          <w:placeholder>
            <w:docPart w:val="EAF1831FC86E4E1EB3D8F04696C08AF0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4A5DB1">
        <w:rPr>
          <w:rFonts w:hint="eastAsia"/>
          <w:lang w:val="zh-CN" w:bidi="zh-CN"/>
        </w:rPr>
        <w:tab/>
      </w:r>
      <w:r w:rsidR="004A5DB1">
        <w:rPr>
          <w:rFonts w:hint="eastAsia"/>
          <w:lang w:val="zh-CN" w:bidi="zh-CN"/>
        </w:rPr>
        <w:t>陈</w:t>
      </w:r>
      <w:proofErr w:type="gramStart"/>
      <w:r w:rsidR="004A5DB1">
        <w:rPr>
          <w:rFonts w:hint="eastAsia"/>
          <w:lang w:val="zh-CN" w:bidi="zh-CN"/>
        </w:rPr>
        <w:t>维负责</w:t>
      </w:r>
      <w:proofErr w:type="gramEnd"/>
      <w:r w:rsidR="004A5DB1">
        <w:rPr>
          <w:rFonts w:hint="eastAsia"/>
          <w:lang w:val="zh-CN" w:bidi="zh-CN"/>
        </w:rPr>
        <w:t>翻转课堂</w:t>
      </w:r>
      <w:r w:rsidR="004A5DB1">
        <w:rPr>
          <w:rFonts w:hint="eastAsia"/>
        </w:rPr>
        <w:t>PPT</w:t>
      </w:r>
      <w:r w:rsidR="004A5DB1">
        <w:rPr>
          <w:rFonts w:hint="eastAsia"/>
        </w:rPr>
        <w:t>主要制作</w:t>
      </w:r>
    </w:p>
    <w:p w:rsidR="004A5DB1" w:rsidRDefault="004A5DB1" w:rsidP="00A97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陈安</w:t>
      </w:r>
      <w:proofErr w:type="gramStart"/>
      <w:r>
        <w:rPr>
          <w:rFonts w:hint="eastAsia"/>
        </w:rPr>
        <w:t>侍</w:t>
      </w:r>
      <w:proofErr w:type="gramEnd"/>
      <w:r>
        <w:rPr>
          <w:rFonts w:hint="eastAsia"/>
        </w:rPr>
        <w:t>负责</w:t>
      </w:r>
      <w:r>
        <w:rPr>
          <w:rFonts w:hint="eastAsia"/>
        </w:rPr>
        <w:t>SRS</w:t>
      </w:r>
      <w:r>
        <w:rPr>
          <w:rFonts w:hint="eastAsia"/>
        </w:rPr>
        <w:t>里程碑</w:t>
      </w:r>
      <w:r>
        <w:rPr>
          <w:rFonts w:hint="eastAsia"/>
        </w:rPr>
        <w:t>PPT</w:t>
      </w:r>
      <w:r>
        <w:rPr>
          <w:rFonts w:hint="eastAsia"/>
        </w:rPr>
        <w:t>主要制作</w:t>
      </w:r>
    </w:p>
    <w:p w:rsidR="004A5DB1" w:rsidRDefault="004A5DB1" w:rsidP="00A979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陈</w:t>
      </w:r>
      <w:proofErr w:type="gramStart"/>
      <w:r>
        <w:rPr>
          <w:rFonts w:hint="eastAsia"/>
        </w:rPr>
        <w:t>俊杉负责</w:t>
      </w:r>
      <w:proofErr w:type="gramEnd"/>
      <w:r>
        <w:rPr>
          <w:rFonts w:hint="eastAsia"/>
        </w:rPr>
        <w:t>界面原型主要制作与修改</w:t>
      </w:r>
    </w:p>
    <w:p w:rsidR="004A5DB1" w:rsidRDefault="004A5DB1" w:rsidP="00A979E1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严翔宇负责</w:t>
      </w:r>
      <w:proofErr w:type="gramEnd"/>
      <w:r>
        <w:rPr>
          <w:rFonts w:hint="eastAsia"/>
        </w:rPr>
        <w:t>用户手册</w:t>
      </w:r>
    </w:p>
    <w:p w:rsidR="004A5DB1" w:rsidRDefault="004A5DB1" w:rsidP="00A979E1">
      <w:r>
        <w:rPr>
          <w:rFonts w:hint="eastAsia"/>
        </w:rPr>
        <w:tab/>
      </w:r>
      <w:proofErr w:type="gramStart"/>
      <w:r>
        <w:rPr>
          <w:rFonts w:hint="eastAsia"/>
        </w:rPr>
        <w:t>杨溢负责</w:t>
      </w:r>
      <w:proofErr w:type="gramEnd"/>
      <w:r>
        <w:rPr>
          <w:rFonts w:hint="eastAsia"/>
        </w:rPr>
        <w:t>对话框图与原型部分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2 的拟办事项信息表"/>
      </w:tblPr>
      <w:tblGrid>
        <w:gridCol w:w="6102"/>
        <w:gridCol w:w="2182"/>
        <w:gridCol w:w="2182"/>
      </w:tblGrid>
      <w:tr w:rsidR="00A979E1" w:rsidRPr="00E52810" w:rsidTr="000A1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822A0B" w:rsidP="00E52810">
            <w:sdt>
              <w:sdtPr>
                <w:alias w:val="议程 2，拟办事项:"/>
                <w:tag w:val="议程 2，拟办事项:"/>
                <w:id w:val="986982946"/>
                <w:placeholder>
                  <w:docPart w:val="81151086069145E8A2E3ACF4BFC53113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2，负责人:"/>
            <w:tag w:val="议程 2，负责人:"/>
            <w:id w:val="-1512830054"/>
            <w:placeholder>
              <w:docPart w:val="A3A3ED19A3C34BE8B77CB33AC69CCF9A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2，截止日期:"/>
            <w:tag w:val="议程 2，截止日期:"/>
            <w:id w:val="1652096494"/>
            <w:placeholder>
              <w:docPart w:val="E04D886B6E8E4881BC2CFDAB3C6DDFC5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0A1855">
        <w:tc>
          <w:tcPr>
            <w:tcW w:w="610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 xml:space="preserve">PPT UML IV 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陈维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979E1" w:rsidRPr="00E52810" w:rsidTr="000A1855">
        <w:tc>
          <w:tcPr>
            <w:tcW w:w="610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里程碑</w:t>
            </w:r>
            <w:r>
              <w:rPr>
                <w:rFonts w:hint="eastAsia"/>
              </w:rPr>
              <w:t>PPT</w:t>
            </w:r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A979E1" w:rsidRPr="00E52810" w:rsidRDefault="000A1855" w:rsidP="00E52810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lastRenderedPageBreak/>
              <w:t>UI</w:t>
            </w:r>
            <w:r>
              <w:rPr>
                <w:rFonts w:hint="eastAsia"/>
              </w:rPr>
              <w:t>界面设计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陈俊杉</w:t>
            </w:r>
            <w:proofErr w:type="gramEnd"/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对话框图与原型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0A1855" w:rsidRPr="00E52810" w:rsidTr="000A1855">
        <w:tc>
          <w:tcPr>
            <w:tcW w:w="610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0A1855" w:rsidRPr="00E52810" w:rsidRDefault="000A1855" w:rsidP="007D1296">
            <w:pPr>
              <w:ind w:left="0"/>
            </w:pPr>
            <w:r>
              <w:t>2018-12-23</w:t>
            </w:r>
            <w:r>
              <w:rPr>
                <w:rFonts w:hint="eastAsia"/>
              </w:rPr>
              <w:t xml:space="preserve"> 22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A979E1" w:rsidRDefault="00822A0B" w:rsidP="00A979E1">
      <w:pPr>
        <w:pStyle w:val="21"/>
      </w:pPr>
      <w:sdt>
        <w:sdtPr>
          <w:alias w:val="议程 3，分配的时间:"/>
          <w:tag w:val="议程 3，分配的时间:"/>
          <w:id w:val="503716952"/>
          <w:placeholder>
            <w:docPart w:val="3ECE659A3A3B438783FE8503A2524355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a"/>
          </w:rPr>
          <w:alias w:val="议程 3，输入时间:"/>
          <w:tag w:val="议程 3，输入时间:"/>
          <w:id w:val="-1593082376"/>
          <w:placeholder>
            <w:docPart w:val="1B3A1BCDBE5C4FFF8F8B77F735101ABF"/>
          </w:placeholder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3312E5">
            <w:rPr>
              <w:rStyle w:val="afffa"/>
            </w:rPr>
            <w:t>２</w:t>
          </w:r>
          <w:r w:rsidR="003312E5">
            <w:rPr>
              <w:rStyle w:val="afffa"/>
              <w:rFonts w:hint="eastAsia"/>
              <w:lang w:eastAsia="zh-CN"/>
            </w:rPr>
            <w:t>min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3，议程主题:"/>
          <w:tag w:val="议程 3，议程主题:"/>
          <w:id w:val="-65653485"/>
          <w:placeholder>
            <w:docPart w:val="F8B72CE506CE457AAD654FAAF1A2430C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312E5">
        <w:rPr>
          <w:rStyle w:val="afffa"/>
          <w:rFonts w:hint="eastAsia"/>
          <w:lang w:eastAsia="zh-CN"/>
        </w:rPr>
        <w:t>进度问题</w:t>
      </w:r>
      <w:r w:rsidR="00A979E1">
        <w:rPr>
          <w:lang w:val="zh-CN" w:eastAsia="zh-CN" w:bidi="zh-CN"/>
        </w:rPr>
        <w:t xml:space="preserve"> | </w:t>
      </w:r>
      <w:sdt>
        <w:sdtPr>
          <w:alias w:val="议程 3，发言者:"/>
          <w:tag w:val="议程 3，发言者:"/>
          <w:id w:val="-1512596532"/>
          <w:placeholder>
            <w:docPart w:val="C6A1E036E1224D7E89E20B856E208B5D"/>
          </w:placeholder>
          <w:temporary/>
          <w:showingPlcHdr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3312E5">
        <w:rPr>
          <w:rStyle w:val="afffa"/>
          <w:rFonts w:hint="eastAsia"/>
          <w:lang w:eastAsia="zh-CN"/>
        </w:rPr>
        <w:t>陈安</w:t>
      </w:r>
      <w:proofErr w:type="gramStart"/>
      <w:r w:rsidR="003312E5">
        <w:rPr>
          <w:rStyle w:val="afffa"/>
          <w:rFonts w:hint="eastAsia"/>
          <w:lang w:eastAsia="zh-CN"/>
        </w:rPr>
        <w:t>侍</w:t>
      </w:r>
      <w:proofErr w:type="gramEnd"/>
    </w:p>
    <w:p w:rsidR="00A979E1" w:rsidRDefault="00822A0B" w:rsidP="00A979E1">
      <w:sdt>
        <w:sdtPr>
          <w:alias w:val="议程 3，讨论:"/>
          <w:tag w:val="议程 3，讨论:"/>
          <w:id w:val="-1455009290"/>
          <w:placeholder>
            <w:docPart w:val="BBA5376CB68D4ABBA3247F8D300DF0CF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3312E5">
        <w:rPr>
          <w:rFonts w:hint="eastAsia"/>
          <w:lang w:val="zh-CN" w:bidi="zh-CN"/>
        </w:rPr>
        <w:t>如何解决</w:t>
      </w:r>
      <w:r w:rsidR="003312E5">
        <w:rPr>
          <w:rFonts w:hint="eastAsia"/>
        </w:rPr>
        <w:t>进度落后问题</w:t>
      </w:r>
    </w:p>
    <w:p w:rsidR="00A979E1" w:rsidRDefault="00822A0B" w:rsidP="00A979E1">
      <w:sdt>
        <w:sdtPr>
          <w:alias w:val="议程 3，结论:"/>
          <w:tag w:val="议程 3，结论:"/>
          <w:id w:val="-2044969331"/>
          <w:placeholder>
            <w:docPart w:val="6BBCAE2B34A14FA3B9FE538FDD4AA147"/>
          </w:placeholder>
          <w:temporary/>
          <w:showingPlcHdr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3312E5">
        <w:rPr>
          <w:rFonts w:hint="eastAsia"/>
        </w:rPr>
        <w:t>自本次会议后，本周末所有时间大家在聚集在一起完成任务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3 的拟办事项信息表"/>
      </w:tblPr>
      <w:tblGrid>
        <w:gridCol w:w="6102"/>
        <w:gridCol w:w="2182"/>
        <w:gridCol w:w="2182"/>
      </w:tblGrid>
      <w:tr w:rsidR="00A979E1" w:rsidRPr="00E52810" w:rsidTr="0033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A979E1" w:rsidRPr="00E52810" w:rsidRDefault="00822A0B" w:rsidP="00E52810">
            <w:sdt>
              <w:sdtPr>
                <w:alias w:val="议程 3，拟办事项:"/>
                <w:tag w:val="议程 3，拟办事项:"/>
                <w:id w:val="978736441"/>
                <w:placeholder>
                  <w:docPart w:val="3C78F67E80FF41639C55BDAC3C372F8A"/>
                </w:placeholder>
                <w:temporary/>
                <w:showingPlcHdr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3，负责人:"/>
            <w:tag w:val="议程 3，负责人:"/>
            <w:id w:val="-1159301295"/>
            <w:placeholder>
              <w:docPart w:val="A1718764FD1644C39972178C13FF1BC8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3，截止日期:"/>
            <w:tag w:val="议程 3，截止日期:"/>
            <w:id w:val="-1382542015"/>
            <w:placeholder>
              <w:docPart w:val="17D135B8CAB9417BB3F6685F62128D0B"/>
            </w:placeholder>
            <w:temporary/>
            <w:showingPlcHdr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3312E5">
        <w:tc>
          <w:tcPr>
            <w:tcW w:w="6102" w:type="dxa"/>
          </w:tcPr>
          <w:p w:rsidR="00A979E1" w:rsidRPr="00E52810" w:rsidRDefault="003312E5" w:rsidP="00E52810">
            <w:pPr>
              <w:ind w:left="0"/>
            </w:pPr>
            <w:r>
              <w:rPr>
                <w:rFonts w:hint="eastAsia"/>
              </w:rPr>
              <w:t>聚集合作完成任务</w:t>
            </w:r>
          </w:p>
        </w:tc>
        <w:tc>
          <w:tcPr>
            <w:tcW w:w="2182" w:type="dxa"/>
          </w:tcPr>
          <w:p w:rsidR="00A979E1" w:rsidRPr="00E52810" w:rsidRDefault="003312E5" w:rsidP="00E52810">
            <w:pPr>
              <w:ind w:left="0"/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182" w:type="dxa"/>
          </w:tcPr>
          <w:p w:rsidR="00A979E1" w:rsidRPr="00E52810" w:rsidRDefault="003312E5" w:rsidP="00E52810">
            <w:pPr>
              <w:ind w:left="0"/>
            </w:pPr>
            <w:r>
              <w:t>2018-12-21</w:t>
            </w:r>
            <w:r>
              <w:rPr>
                <w:rFonts w:hint="eastAsia"/>
              </w:rPr>
              <w:t xml:space="preserve"> 20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</w:tbl>
    <w:p w:rsidR="0017681F" w:rsidRDefault="0017681F" w:rsidP="003312E5">
      <w:pPr>
        <w:pStyle w:val="21"/>
      </w:pPr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A0B" w:rsidRDefault="00822A0B">
      <w:pPr>
        <w:spacing w:after="0"/>
      </w:pPr>
      <w:r>
        <w:separator/>
      </w:r>
    </w:p>
  </w:endnote>
  <w:endnote w:type="continuationSeparator" w:id="0">
    <w:p w:rsidR="00822A0B" w:rsidRDefault="00822A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0F2" w:rsidRDefault="00CB50F2" w:rsidP="00CB50F2">
    <w:pPr>
      <w:pStyle w:val="aff0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 w:rsidR="0045568A"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A0B" w:rsidRDefault="00822A0B">
      <w:pPr>
        <w:spacing w:after="0"/>
      </w:pPr>
      <w:r>
        <w:separator/>
      </w:r>
    </w:p>
  </w:footnote>
  <w:footnote w:type="continuationSeparator" w:id="0">
    <w:p w:rsidR="00822A0B" w:rsidRDefault="00822A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96"/>
    <w:rsid w:val="00064C56"/>
    <w:rsid w:val="00070820"/>
    <w:rsid w:val="000A1855"/>
    <w:rsid w:val="001005E5"/>
    <w:rsid w:val="00101096"/>
    <w:rsid w:val="00107A25"/>
    <w:rsid w:val="001118FD"/>
    <w:rsid w:val="0013735B"/>
    <w:rsid w:val="00152CC8"/>
    <w:rsid w:val="0017681F"/>
    <w:rsid w:val="001C4546"/>
    <w:rsid w:val="002B6C94"/>
    <w:rsid w:val="002E7469"/>
    <w:rsid w:val="002F4ABE"/>
    <w:rsid w:val="003312E5"/>
    <w:rsid w:val="003B1BCE"/>
    <w:rsid w:val="003C1B81"/>
    <w:rsid w:val="003C6B6C"/>
    <w:rsid w:val="0041439B"/>
    <w:rsid w:val="00444D8F"/>
    <w:rsid w:val="0045568A"/>
    <w:rsid w:val="004A5DB1"/>
    <w:rsid w:val="004F5ED3"/>
    <w:rsid w:val="0052417A"/>
    <w:rsid w:val="0052642B"/>
    <w:rsid w:val="00557792"/>
    <w:rsid w:val="005E7D19"/>
    <w:rsid w:val="0066086F"/>
    <w:rsid w:val="00672A6F"/>
    <w:rsid w:val="006928B4"/>
    <w:rsid w:val="006D571F"/>
    <w:rsid w:val="006F5A3F"/>
    <w:rsid w:val="00714174"/>
    <w:rsid w:val="007253CC"/>
    <w:rsid w:val="00814793"/>
    <w:rsid w:val="00822A0B"/>
    <w:rsid w:val="008431CB"/>
    <w:rsid w:val="008E2FAF"/>
    <w:rsid w:val="0093449B"/>
    <w:rsid w:val="00963256"/>
    <w:rsid w:val="00973ADF"/>
    <w:rsid w:val="009916AE"/>
    <w:rsid w:val="009A1DE1"/>
    <w:rsid w:val="00A979E1"/>
    <w:rsid w:val="00B45E12"/>
    <w:rsid w:val="00C9013A"/>
    <w:rsid w:val="00CA3AEB"/>
    <w:rsid w:val="00CB50F2"/>
    <w:rsid w:val="00CF5C61"/>
    <w:rsid w:val="00D6466C"/>
    <w:rsid w:val="00D83214"/>
    <w:rsid w:val="00D90A37"/>
    <w:rsid w:val="00DC2307"/>
    <w:rsid w:val="00E438EE"/>
    <w:rsid w:val="00E52810"/>
    <w:rsid w:val="00E70F21"/>
    <w:rsid w:val="00E91705"/>
    <w:rsid w:val="00EB43FE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" w:qFormat="1"/>
    <w:lsdException w:name="Closing" w:qFormat="1"/>
    <w:lsdException w:name="Signature" w:qFormat="1"/>
    <w:lsdException w:name="Default Paragraph Font" w:uiPriority="1"/>
    <w:lsdException w:name="Subtitle" w:uiPriority="11" w:qFormat="1"/>
    <w:lsdException w:name="Salutation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3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Ind w:w="0" w:type="dxa"/>
      <w:tblCellMar>
        <w:top w:w="0" w:type="dxa"/>
        <w:left w:w="72" w:type="dxa"/>
        <w:bottom w:w="0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Char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Char">
    <w:name w:val="页眉 Char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8">
    <w:name w:val="Placeholder Text"/>
    <w:basedOn w:val="a2"/>
    <w:uiPriority w:val="99"/>
    <w:semiHidden/>
    <w:rPr>
      <w:color w:val="808080"/>
    </w:rPr>
  </w:style>
  <w:style w:type="paragraph" w:styleId="a9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批注框文本 Char"/>
    <w:basedOn w:val="a2"/>
    <w:link w:val="a9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a">
    <w:name w:val="Bibliography"/>
    <w:basedOn w:val="a1"/>
    <w:next w:val="a1"/>
    <w:uiPriority w:val="37"/>
    <w:semiHidden/>
    <w:unhideWhenUsed/>
    <w:rsid w:val="00CF5C61"/>
  </w:style>
  <w:style w:type="paragraph" w:styleId="ab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c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正文文本 Char"/>
    <w:basedOn w:val="a2"/>
    <w:link w:val="ac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正文文本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d">
    <w:name w:val="Body Text First Indent"/>
    <w:basedOn w:val="ac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正文首行缩进 Char"/>
    <w:basedOn w:val="Char1"/>
    <w:link w:val="ad"/>
    <w:uiPriority w:val="99"/>
    <w:semiHidden/>
    <w:rsid w:val="00CF5C61"/>
    <w:rPr>
      <w:spacing w:val="4"/>
    </w:rPr>
  </w:style>
  <w:style w:type="paragraph" w:styleId="ae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正文文本缩进 Char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First Indent 2"/>
    <w:basedOn w:val="ae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正文首行缩进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正文文本缩进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f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0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1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2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3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4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5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批注文字 Char"/>
    <w:basedOn w:val="a2"/>
    <w:link w:val="af5"/>
    <w:uiPriority w:val="99"/>
    <w:semiHidden/>
    <w:rsid w:val="00CF5C61"/>
    <w:rPr>
      <w:spacing w:val="4"/>
      <w:szCs w:val="20"/>
    </w:rPr>
  </w:style>
  <w:style w:type="paragraph" w:styleId="af6">
    <w:name w:val="annotation subject"/>
    <w:basedOn w:val="af5"/>
    <w:next w:val="af5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批注主题 Char"/>
    <w:basedOn w:val="Char4"/>
    <w:link w:val="af6"/>
    <w:uiPriority w:val="99"/>
    <w:semiHidden/>
    <w:rsid w:val="00CF5C61"/>
    <w:rPr>
      <w:b/>
      <w:bCs/>
      <w:spacing w:val="4"/>
      <w:szCs w:val="20"/>
    </w:rPr>
  </w:style>
  <w:style w:type="table" w:styleId="af7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8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文档结构图 Char"/>
    <w:basedOn w:val="a2"/>
    <w:link w:val="af8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9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电子邮件签名 Char"/>
    <w:basedOn w:val="a2"/>
    <w:link w:val="af9"/>
    <w:uiPriority w:val="99"/>
    <w:semiHidden/>
    <w:rsid w:val="00CF5C61"/>
    <w:rPr>
      <w:spacing w:val="4"/>
    </w:rPr>
  </w:style>
  <w:style w:type="character" w:styleId="afa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b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c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尾注文本 Char"/>
    <w:basedOn w:val="a2"/>
    <w:link w:val="afc"/>
    <w:uiPriority w:val="99"/>
    <w:semiHidden/>
    <w:rsid w:val="00CF5C61"/>
    <w:rPr>
      <w:spacing w:val="4"/>
      <w:szCs w:val="20"/>
    </w:rPr>
  </w:style>
  <w:style w:type="paragraph" w:styleId="afd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e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0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Char9">
    <w:name w:val="页脚 Char"/>
    <w:basedOn w:val="a2"/>
    <w:link w:val="aff0"/>
    <w:uiPriority w:val="99"/>
    <w:rsid w:val="00CB50F2"/>
    <w:rPr>
      <w:rFonts w:eastAsiaTheme="minorEastAsia"/>
      <w:szCs w:val="21"/>
      <w:lang w:eastAsia="ja-JP"/>
    </w:rPr>
  </w:style>
  <w:style w:type="character" w:styleId="aff1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2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脚注文本 Char"/>
    <w:basedOn w:val="a2"/>
    <w:link w:val="aff2"/>
    <w:uiPriority w:val="99"/>
    <w:semiHidden/>
    <w:rsid w:val="00CF5C61"/>
    <w:rPr>
      <w:spacing w:val="4"/>
      <w:szCs w:val="20"/>
    </w:rPr>
  </w:style>
  <w:style w:type="table" w:customStyle="1" w:styleId="GridTable1Light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3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标题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标题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标题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标题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标题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标题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标题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标题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地址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HTML 预设格式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3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0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5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4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2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2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0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0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4">
    <w:name w:val="index heading"/>
    <w:basedOn w:val="a1"/>
    <w:next w:val="10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5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6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明显引用 Char"/>
    <w:basedOn w:val="a2"/>
    <w:link w:val="aff6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7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8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b">
    <w:name w:val="line number"/>
    <w:basedOn w:val="a2"/>
    <w:uiPriority w:val="99"/>
    <w:semiHidden/>
    <w:unhideWhenUsed/>
    <w:rsid w:val="00CF5C61"/>
  </w:style>
  <w:style w:type="paragraph" w:styleId="affc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6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5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3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3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d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7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4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4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customStyle="1" w:styleId="ListTable1Light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2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3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Borders>
        <w:top w:val="single" w:sz="4" w:space="0" w:color="F07F09" w:themeColor="accent1"/>
        <w:bottom w:val="single" w:sz="4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Borders>
        <w:top w:val="single" w:sz="4" w:space="0" w:color="9F2936" w:themeColor="accent2"/>
        <w:bottom w:val="single" w:sz="4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Borders>
        <w:top w:val="single" w:sz="4" w:space="0" w:color="1B587C" w:themeColor="accent3"/>
        <w:bottom w:val="single" w:sz="4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Borders>
        <w:top w:val="single" w:sz="4" w:space="0" w:color="4E8542" w:themeColor="accent4"/>
        <w:bottom w:val="single" w:sz="4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Borders>
        <w:top w:val="single" w:sz="4" w:space="0" w:color="604878" w:themeColor="accent5"/>
        <w:bottom w:val="single" w:sz="4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Borders>
        <w:top w:val="single" w:sz="4" w:space="0" w:color="C19859" w:themeColor="accent6"/>
        <w:bottom w:val="single" w:sz="4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宏文本 Char"/>
    <w:basedOn w:val="a2"/>
    <w:link w:val="afff"/>
    <w:uiPriority w:val="99"/>
    <w:semiHidden/>
    <w:rsid w:val="00CF5C61"/>
    <w:rPr>
      <w:rFonts w:ascii="Consolas" w:hAnsi="Consolas"/>
      <w:spacing w:val="4"/>
      <w:szCs w:val="20"/>
    </w:rPr>
  </w:style>
  <w:style w:type="table" w:styleId="11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8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2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bottom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bottom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bottom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bottom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bottom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bottom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9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0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信息标题 Char"/>
    <w:basedOn w:val="a2"/>
    <w:link w:val="afff0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1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2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3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4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注释标题 Char"/>
    <w:basedOn w:val="a2"/>
    <w:link w:val="afff4"/>
    <w:uiPriority w:val="99"/>
    <w:semiHidden/>
    <w:rsid w:val="00CF5C61"/>
    <w:rPr>
      <w:spacing w:val="4"/>
    </w:rPr>
  </w:style>
  <w:style w:type="character" w:styleId="afff5">
    <w:name w:val="page number"/>
    <w:basedOn w:val="a2"/>
    <w:uiPriority w:val="99"/>
    <w:semiHidden/>
    <w:unhideWhenUsed/>
    <w:rsid w:val="00CF5C61"/>
  </w:style>
  <w:style w:type="table" w:customStyle="1" w:styleId="PlainTable1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纯文本 Char"/>
    <w:basedOn w:val="a2"/>
    <w:link w:val="a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7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引用 Char"/>
    <w:basedOn w:val="a2"/>
    <w:link w:val="afff7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8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9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Charf1">
    <w:name w:val="副标题 Char"/>
    <w:basedOn w:val="a2"/>
    <w:link w:val="afff9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a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4">
    <w:name w:val="Table 3D effects 1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3D effects 3"/>
    <w:basedOn w:val="a3"/>
    <w:uiPriority w:val="99"/>
    <w:semiHidden/>
    <w:unhideWhenUsed/>
    <w:rsid w:val="00CF5C6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lassic 1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lassic 2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Classic 3"/>
    <w:basedOn w:val="a3"/>
    <w:uiPriority w:val="99"/>
    <w:semiHidden/>
    <w:unhideWhenUsed/>
    <w:rsid w:val="00CF5C61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olorful 1"/>
    <w:basedOn w:val="a3"/>
    <w:uiPriority w:val="99"/>
    <w:semiHidden/>
    <w:unhideWhenUsed/>
    <w:rsid w:val="00CF5C61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CF5C61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orful 3"/>
    <w:basedOn w:val="a3"/>
    <w:uiPriority w:val="99"/>
    <w:semiHidden/>
    <w:unhideWhenUsed/>
    <w:rsid w:val="00CF5C61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7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3"/>
    <w:uiPriority w:val="99"/>
    <w:semiHidden/>
    <w:unhideWhenUsed/>
    <w:rsid w:val="00CF5C61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uiPriority w:val="99"/>
    <w:semiHidden/>
    <w:unhideWhenUsed/>
    <w:rsid w:val="00CF5C61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b">
    <w:name w:val="Table Contemporary"/>
    <w:basedOn w:val="a3"/>
    <w:uiPriority w:val="99"/>
    <w:semiHidden/>
    <w:unhideWhenUsed/>
    <w:rsid w:val="00CF5C61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c">
    <w:name w:val="Table Elegant"/>
    <w:basedOn w:val="a3"/>
    <w:uiPriority w:val="99"/>
    <w:semiHidden/>
    <w:unhideWhenUsed/>
    <w:rsid w:val="00CF5C61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Table Grid"/>
    <w:basedOn w:val="a3"/>
    <w:uiPriority w:val="59"/>
    <w:rsid w:val="00CF5C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 1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Grid 2"/>
    <w:basedOn w:val="a3"/>
    <w:uiPriority w:val="99"/>
    <w:semiHidden/>
    <w:unhideWhenUsed/>
    <w:rsid w:val="00CF5C61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3"/>
    <w:uiPriority w:val="99"/>
    <w:semiHidden/>
    <w:unhideWhenUsed/>
    <w:rsid w:val="00CF5C61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CF5C61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CF5C61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9">
    <w:name w:val="Table List 1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List 2"/>
    <w:basedOn w:val="a3"/>
    <w:uiPriority w:val="99"/>
    <w:semiHidden/>
    <w:unhideWhenUsed/>
    <w:rsid w:val="00CF5C61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List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2">
    <w:name w:val="Table List 7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CF5C61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Simple 2"/>
    <w:basedOn w:val="a3"/>
    <w:uiPriority w:val="99"/>
    <w:semiHidden/>
    <w:unhideWhenUsed/>
    <w:rsid w:val="00CF5C6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Simple 3"/>
    <w:basedOn w:val="a3"/>
    <w:uiPriority w:val="99"/>
    <w:semiHidden/>
    <w:unhideWhenUsed/>
    <w:rsid w:val="00CF5C61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CF5C6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ubtle 2"/>
    <w:basedOn w:val="a3"/>
    <w:uiPriority w:val="99"/>
    <w:semiHidden/>
    <w:unhideWhenUsed/>
    <w:rsid w:val="00CF5C61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c">
    <w:name w:val="Table Web 1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Web 2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Web 3"/>
    <w:basedOn w:val="a3"/>
    <w:uiPriority w:val="99"/>
    <w:semiHidden/>
    <w:unhideWhenUsed/>
    <w:rsid w:val="00CF5C61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标题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4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0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142E40A7554B4AB0CB1DE7AFA2EA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A90FB2-8E52-4E6D-8CF0-2C13D50A9236}"/>
      </w:docPartPr>
      <w:docPartBody>
        <w:p w:rsidR="001E3898" w:rsidRDefault="00A843C2">
          <w:pPr>
            <w:pStyle w:val="05142E40A7554B4AB0CB1DE7AFA2EA43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61DF81CEBFCB449BA3CA1C61A6D029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067ED-5AF8-4BB0-B6FC-2D5D2E014B0D}"/>
      </w:docPartPr>
      <w:docPartBody>
        <w:p w:rsidR="001E3898" w:rsidRDefault="00A843C2">
          <w:pPr>
            <w:pStyle w:val="61DF81CEBFCB449BA3CA1C61A6D029F4"/>
          </w:pPr>
          <w:r>
            <w:rPr>
              <w:lang w:val="zh-CN" w:bidi="zh-CN"/>
            </w:rPr>
            <w:t>会议日期</w:t>
          </w:r>
          <w:r>
            <w:rPr>
              <w:lang w:val="zh-CN" w:bidi="zh-CN"/>
            </w:rPr>
            <w:t xml:space="preserve"> | </w:t>
          </w:r>
          <w:r>
            <w:rPr>
              <w:lang w:val="zh-CN" w:bidi="zh-CN"/>
            </w:rPr>
            <w:t>时间</w:t>
          </w:r>
        </w:p>
      </w:docPartBody>
    </w:docPart>
    <w:docPart>
      <w:docPartPr>
        <w:name w:val="281D18587E34410CACFD5ADD55F225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A923C3-03B3-4869-A32C-1C9B3DD4EC96}"/>
      </w:docPartPr>
      <w:docPartBody>
        <w:p w:rsidR="001E3898" w:rsidRDefault="00A843C2">
          <w:pPr>
            <w:pStyle w:val="281D18587E34410CACFD5ADD55F22526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A7798853441412E8FCD035C6FD3A36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40F32-3569-449C-A583-D086E25E33B3}"/>
      </w:docPartPr>
      <w:docPartBody>
        <w:p w:rsidR="001E3898" w:rsidRDefault="00A843C2">
          <w:pPr>
            <w:pStyle w:val="CA7798853441412E8FCD035C6FD3A365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0A81791DEF647F089B4877D5C6C17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32D7C7-8D5A-443D-A693-65BA12FBC9E9}"/>
      </w:docPartPr>
      <w:docPartBody>
        <w:p w:rsidR="001E3898" w:rsidRDefault="00A843C2">
          <w:pPr>
            <w:pStyle w:val="50A81791DEF647F089B4877D5C6C17A4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759115A7F7E47ED9BE7772FA8D6C2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30BB12-F48F-43ED-97C1-5364D7657189}"/>
      </w:docPartPr>
      <w:docPartBody>
        <w:p w:rsidR="001E3898" w:rsidRDefault="00A843C2">
          <w:pPr>
            <w:pStyle w:val="D759115A7F7E47ED9BE7772FA8D6C27D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07F2545496D406CB8857C01A92A4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D4F0A2-D7CE-4EA6-B718-594D6E7FAB41}"/>
      </w:docPartPr>
      <w:docPartBody>
        <w:p w:rsidR="001E3898" w:rsidRDefault="00A843C2">
          <w:pPr>
            <w:pStyle w:val="907F2545496D406CB8857C01A92A4DC8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6A94C6DE97D34840B2A1E55CA3D10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22BAF4-C27E-43E1-8323-A34A7FB8A090}"/>
      </w:docPartPr>
      <w:docPartBody>
        <w:p w:rsidR="001E3898" w:rsidRDefault="00A843C2">
          <w:pPr>
            <w:pStyle w:val="6A94C6DE97D34840B2A1E55CA3D105A2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DD289FB83D23433CA6B1D4546EF101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8611D-1BE4-4272-89A5-E4CDD0B2D180}"/>
      </w:docPartPr>
      <w:docPartBody>
        <w:p w:rsidR="001E3898" w:rsidRDefault="00A843C2">
          <w:pPr>
            <w:pStyle w:val="DD289FB83D23433CA6B1D4546EF10161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F75DC967BCA496AB8C71645622C5F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B71BB7-5359-4EBE-8C5C-5775F6A2FA37}"/>
      </w:docPartPr>
      <w:docPartBody>
        <w:p w:rsidR="001E3898" w:rsidRDefault="00A843C2">
          <w:pPr>
            <w:pStyle w:val="0F75DC967BCA496AB8C71645622C5F16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86F5899BDA424887A3B3389625E111E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4D9327-1B98-4698-BD7A-AB008E4CED5A}"/>
      </w:docPartPr>
      <w:docPartBody>
        <w:p w:rsidR="001E3898" w:rsidRDefault="00A843C2">
          <w:pPr>
            <w:pStyle w:val="86F5899BDA424887A3B3389625E111E5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63D5C8BA8C5F4D0FA71FA55B4B06EB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51A5A-C113-424A-9F85-F33ECAC6FBE5}"/>
      </w:docPartPr>
      <w:docPartBody>
        <w:p w:rsidR="001E3898" w:rsidRDefault="00A843C2">
          <w:pPr>
            <w:pStyle w:val="63D5C8BA8C5F4D0FA71FA55B4B06EBA4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F96CCFFB72C4BE0A5F2467597AFA8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76C2-97FA-41D8-9779-A200B1642E86}"/>
      </w:docPartPr>
      <w:docPartBody>
        <w:p w:rsidR="001E3898" w:rsidRDefault="00A843C2">
          <w:pPr>
            <w:pStyle w:val="AF96CCFFB72C4BE0A5F2467597AFA81B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6A9851C82609479A9F95253D7ECC57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45C937-E054-433C-B004-8CE51548F6BF}"/>
      </w:docPartPr>
      <w:docPartBody>
        <w:p w:rsidR="001E3898" w:rsidRDefault="00A843C2">
          <w:pPr>
            <w:pStyle w:val="6A9851C82609479A9F95253D7ECC57C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857861A27E14D428D6EF33F68357C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855229-DE30-4BF8-94D0-585F9F0A4C69}"/>
      </w:docPartPr>
      <w:docPartBody>
        <w:p w:rsidR="001E3898" w:rsidRDefault="00A843C2">
          <w:pPr>
            <w:pStyle w:val="4857861A27E14D428D6EF33F68357C81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927063E24C674777AA5708507FEC3B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9E79DA-D7AD-4101-A621-C6280AA4C0A8}"/>
      </w:docPartPr>
      <w:docPartBody>
        <w:p w:rsidR="001E3898" w:rsidRDefault="00A843C2">
          <w:pPr>
            <w:pStyle w:val="927063E24C674777AA5708507FEC3B3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F2F0D6546FD42A485D2F7689E1F8A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BF5815-CDDD-46A2-9DF3-F7577F1E0FC3}"/>
      </w:docPartPr>
      <w:docPartBody>
        <w:p w:rsidR="001E3898" w:rsidRDefault="00A843C2">
          <w:pPr>
            <w:pStyle w:val="DF2F0D6546FD42A485D2F7689E1F8A1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316C3BCD680D4F8EBD5319CDA2D567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742E2D-2B2D-4778-8EB0-18970BED31EC}"/>
      </w:docPartPr>
      <w:docPartBody>
        <w:p w:rsidR="001E3898" w:rsidRDefault="00A843C2">
          <w:pPr>
            <w:pStyle w:val="316C3BCD680D4F8EBD5319CDA2D56747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299D0F701E9C453980C89A4BC6FE45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D3850B-337E-4939-BFE8-A3A3886188A3}"/>
      </w:docPartPr>
      <w:docPartBody>
        <w:p w:rsidR="001E3898" w:rsidRDefault="00A843C2">
          <w:pPr>
            <w:pStyle w:val="299D0F701E9C453980C89A4BC6FE45C3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EAF1831FC86E4E1EB3D8F04696C08A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BFF7F-B5CF-4AAE-ADC8-6047A8DE22C7}"/>
      </w:docPartPr>
      <w:docPartBody>
        <w:p w:rsidR="001E3898" w:rsidRDefault="00A843C2">
          <w:pPr>
            <w:pStyle w:val="EAF1831FC86E4E1EB3D8F04696C08AF0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81151086069145E8A2E3ACF4BFC531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3D0389-7676-4E67-9BF2-196200254327}"/>
      </w:docPartPr>
      <w:docPartBody>
        <w:p w:rsidR="001E3898" w:rsidRDefault="00A843C2">
          <w:pPr>
            <w:pStyle w:val="81151086069145E8A2E3ACF4BFC53113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3A3ED19A3C34BE8B77CB33AC69CC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F2896B-4313-47C4-8E32-235BB0489FB5}"/>
      </w:docPartPr>
      <w:docPartBody>
        <w:p w:rsidR="001E3898" w:rsidRDefault="00A843C2">
          <w:pPr>
            <w:pStyle w:val="A3A3ED19A3C34BE8B77CB33AC69CCF9A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E04D886B6E8E4881BC2CFDAB3C6DDFC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D2592-213D-457E-B0C0-410796175E3A}"/>
      </w:docPartPr>
      <w:docPartBody>
        <w:p w:rsidR="001E3898" w:rsidRDefault="00A843C2">
          <w:pPr>
            <w:pStyle w:val="E04D886B6E8E4881BC2CFDAB3C6DDFC5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3ECE659A3A3B438783FE8503A25243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2A5E86-4BB6-47EC-83BE-66CAF5CF7B3B}"/>
      </w:docPartPr>
      <w:docPartBody>
        <w:p w:rsidR="001E3898" w:rsidRDefault="00A843C2">
          <w:pPr>
            <w:pStyle w:val="3ECE659A3A3B438783FE8503A2524355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1B3A1BCDBE5C4FFF8F8B77F735101A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DDF12-206A-4082-9A34-148B1CCA516E}"/>
      </w:docPartPr>
      <w:docPartBody>
        <w:p w:rsidR="001E3898" w:rsidRDefault="00A843C2">
          <w:pPr>
            <w:pStyle w:val="1B3A1BCDBE5C4FFF8F8B77F735101AB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F8B72CE506CE457AAD654FAAF1A243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DC1879-4D77-407D-9C92-B7A8344F08CE}"/>
      </w:docPartPr>
      <w:docPartBody>
        <w:p w:rsidR="001E3898" w:rsidRDefault="00A843C2">
          <w:pPr>
            <w:pStyle w:val="F8B72CE506CE457AAD654FAAF1A2430C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6A1E036E1224D7E89E20B856E208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A57388-A8D6-4E74-83EE-EE68A91C36DB}"/>
      </w:docPartPr>
      <w:docPartBody>
        <w:p w:rsidR="001E3898" w:rsidRDefault="00A843C2">
          <w:pPr>
            <w:pStyle w:val="C6A1E036E1224D7E89E20B856E208B5D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BBA5376CB68D4ABBA3247F8D300DF0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F9B28A-4358-494A-9FFC-F830F501BF21}"/>
      </w:docPartPr>
      <w:docPartBody>
        <w:p w:rsidR="001E3898" w:rsidRDefault="00A843C2">
          <w:pPr>
            <w:pStyle w:val="BBA5376CB68D4ABBA3247F8D300DF0CF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6BBCAE2B34A14FA3B9FE538FDD4AA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ACF7A4-00D2-4B4B-80A9-19176147D429}"/>
      </w:docPartPr>
      <w:docPartBody>
        <w:p w:rsidR="001E3898" w:rsidRDefault="00A843C2">
          <w:pPr>
            <w:pStyle w:val="6BBCAE2B34A14FA3B9FE538FDD4AA14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3C78F67E80FF41639C55BDAC3C372F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25FB3B-89AE-467D-85AC-3E67C2BD3C86}"/>
      </w:docPartPr>
      <w:docPartBody>
        <w:p w:rsidR="001E3898" w:rsidRDefault="00A843C2">
          <w:pPr>
            <w:pStyle w:val="3C78F67E80FF41639C55BDAC3C372F8A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A1718764FD1644C39972178C13FF1B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405540-B9FF-47DE-B3B7-C016E936D8BD}"/>
      </w:docPartPr>
      <w:docPartBody>
        <w:p w:rsidR="001E3898" w:rsidRDefault="00A843C2">
          <w:pPr>
            <w:pStyle w:val="A1718764FD1644C39972178C13FF1BC8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7D135B8CAB9417BB3F6685F62128D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E107BF-3AD5-4581-818C-FE034A65EBB4}"/>
      </w:docPartPr>
      <w:docPartBody>
        <w:p w:rsidR="001E3898" w:rsidRDefault="00A843C2">
          <w:pPr>
            <w:pStyle w:val="17D135B8CAB9417BB3F6685F62128D0B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5A515BDF013A45CAB0754C5778748F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0AC30E-6969-4ABA-BCA6-EA5F3F320FAD}"/>
      </w:docPartPr>
      <w:docPartBody>
        <w:p w:rsidR="00000000" w:rsidRDefault="001E3898" w:rsidP="001E3898">
          <w:pPr>
            <w:pStyle w:val="5A515BDF013A45CAB0754C5778748F3A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515E281AD94D24ABDC22CC3C60FEE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11EC80-4299-4FB7-BFD4-C4071CECEDF8}"/>
      </w:docPartPr>
      <w:docPartBody>
        <w:p w:rsidR="00000000" w:rsidRDefault="001E3898" w:rsidP="001E3898">
          <w:pPr>
            <w:pStyle w:val="A0515E281AD94D24ABDC22CC3C60FEEC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A650B34A0284212AA7D8C54671D86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0E7750-5872-468A-927D-4F4F5F7D5A61}"/>
      </w:docPartPr>
      <w:docPartBody>
        <w:p w:rsidR="00000000" w:rsidRDefault="001E3898" w:rsidP="001E3898">
          <w:pPr>
            <w:pStyle w:val="6A650B34A0284212AA7D8C54671D8622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753234CFBC9D4BB29061A97BE896C3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D6B82A-CA24-4668-BB02-8634CBFACC78}"/>
      </w:docPartPr>
      <w:docPartBody>
        <w:p w:rsidR="00000000" w:rsidRDefault="001E3898" w:rsidP="001E3898">
          <w:pPr>
            <w:pStyle w:val="753234CFBC9D4BB29061A97BE896C3EE"/>
          </w:pPr>
          <w:r>
            <w:rPr>
              <w:lang w:val="zh-CN" w:bidi="zh-CN"/>
            </w:rPr>
            <w:t>事由</w:t>
          </w:r>
        </w:p>
      </w:docPartBody>
    </w:docPart>
    <w:docPart>
      <w:docPartPr>
        <w:name w:val="19B6A2CCDBDD432FACC99EC8E31F3BD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AC3C3E-0DEC-4620-991B-5B21F0D6183F}"/>
      </w:docPartPr>
      <w:docPartBody>
        <w:p w:rsidR="00000000" w:rsidRDefault="001E3898" w:rsidP="001E3898">
          <w:pPr>
            <w:pStyle w:val="19B6A2CCDBDD432FACC99EC8E31F3BD5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ADA26E34643D44E3AB2F9BFF2CC9E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0C5006-3872-472F-912C-3A8096A8DA32}"/>
      </w:docPartPr>
      <w:docPartBody>
        <w:p w:rsidR="00000000" w:rsidRDefault="001E3898" w:rsidP="001E3898">
          <w:pPr>
            <w:pStyle w:val="ADA26E34643D44E3AB2F9BFF2CC9E852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B28CC09A103C490EB05DCF9681FBBBC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1A21EF-C9F9-46E8-9032-D3257A11AC39}"/>
      </w:docPartPr>
      <w:docPartBody>
        <w:p w:rsidR="00000000" w:rsidRDefault="001E3898" w:rsidP="001E3898">
          <w:pPr>
            <w:pStyle w:val="B28CC09A103C490EB05DCF9681FBBBC6"/>
          </w:pPr>
          <w:r w:rsidRPr="00A979E1">
            <w:rPr>
              <w:lang w:val="zh-CN" w:bidi="zh-CN"/>
            </w:rPr>
            <w:t>计时员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3C2"/>
    <w:rsid w:val="001E3898"/>
    <w:rsid w:val="004202B2"/>
    <w:rsid w:val="00A8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semiHidden="0" w:uiPriority="21" w:unhideWhenUsed="0" w:qFormat="1"/>
    <w:lsdException w:name="Subtle Reference" w:semiHidden="0" w:uiPriority="2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FA1AD49F96B417092039895DA08A86C">
    <w:name w:val="9FA1AD49F96B417092039895DA08A86C"/>
    <w:pPr>
      <w:widowControl w:val="0"/>
      <w:jc w:val="both"/>
    </w:pPr>
  </w:style>
  <w:style w:type="paragraph" w:customStyle="1" w:styleId="05142E40A7554B4AB0CB1DE7AFA2EA43">
    <w:name w:val="05142E40A7554B4AB0CB1DE7AFA2EA43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C0504D" w:themeColor="accent2"/>
    </w:rPr>
  </w:style>
  <w:style w:type="paragraph" w:customStyle="1" w:styleId="1C9BB66AD8944A4AA48FC42D931452B0">
    <w:name w:val="1C9BB66AD8944A4AA48FC42D931452B0"/>
    <w:pPr>
      <w:widowControl w:val="0"/>
      <w:jc w:val="both"/>
    </w:pPr>
  </w:style>
  <w:style w:type="paragraph" w:customStyle="1" w:styleId="61DF81CEBFCB449BA3CA1C61A6D029F4">
    <w:name w:val="61DF81CEBFCB449BA3CA1C61A6D029F4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839EFF20750948E78B4467F40318F860">
    <w:name w:val="839EFF20750948E78B4467F40318F860"/>
    <w:pPr>
      <w:widowControl w:val="0"/>
      <w:jc w:val="both"/>
    </w:pPr>
  </w:style>
  <w:style w:type="paragraph" w:customStyle="1" w:styleId="8E73CC62164C44E1AF3F9EEA16EF4112">
    <w:name w:val="8E73CC62164C44E1AF3F9EEA16EF4112"/>
    <w:pPr>
      <w:widowControl w:val="0"/>
      <w:jc w:val="both"/>
    </w:pPr>
  </w:style>
  <w:style w:type="paragraph" w:customStyle="1" w:styleId="281D18587E34410CACFD5ADD55F22526">
    <w:name w:val="281D18587E34410CACFD5ADD55F22526"/>
    <w:pPr>
      <w:widowControl w:val="0"/>
      <w:jc w:val="both"/>
    </w:pPr>
  </w:style>
  <w:style w:type="paragraph" w:customStyle="1" w:styleId="CA7798853441412E8FCD035C6FD3A365">
    <w:name w:val="CA7798853441412E8FCD035C6FD3A365"/>
    <w:pPr>
      <w:widowControl w:val="0"/>
      <w:jc w:val="both"/>
    </w:pPr>
  </w:style>
  <w:style w:type="paragraph" w:customStyle="1" w:styleId="75C23C1428B74DFEBFE80818FF396F1A">
    <w:name w:val="75C23C1428B74DFEBFE80818FF396F1A"/>
    <w:pPr>
      <w:widowControl w:val="0"/>
      <w:jc w:val="both"/>
    </w:pPr>
  </w:style>
  <w:style w:type="paragraph" w:customStyle="1" w:styleId="7A8BA68E75B94920A5E913109117C4D5">
    <w:name w:val="7A8BA68E75B94920A5E913109117C4D5"/>
    <w:pPr>
      <w:widowControl w:val="0"/>
      <w:jc w:val="both"/>
    </w:pPr>
  </w:style>
  <w:style w:type="paragraph" w:customStyle="1" w:styleId="799B551E375B4D59B3069A9F71A2C434">
    <w:name w:val="799B551E375B4D59B3069A9F71A2C434"/>
    <w:pPr>
      <w:widowControl w:val="0"/>
      <w:jc w:val="both"/>
    </w:pPr>
  </w:style>
  <w:style w:type="paragraph" w:customStyle="1" w:styleId="C64A9E6C6F6B479884A5835839625E25">
    <w:name w:val="C64A9E6C6F6B479884A5835839625E25"/>
    <w:pPr>
      <w:widowControl w:val="0"/>
      <w:jc w:val="both"/>
    </w:pPr>
  </w:style>
  <w:style w:type="paragraph" w:customStyle="1" w:styleId="B7E068B673A6478EBD68B85E8E3C3266">
    <w:name w:val="B7E068B673A6478EBD68B85E8E3C3266"/>
    <w:pPr>
      <w:widowControl w:val="0"/>
      <w:jc w:val="both"/>
    </w:pPr>
  </w:style>
  <w:style w:type="paragraph" w:customStyle="1" w:styleId="CA1EFF8A714244D495F6C03B6B78C4A1">
    <w:name w:val="CA1EFF8A714244D495F6C03B6B78C4A1"/>
    <w:pPr>
      <w:widowControl w:val="0"/>
      <w:jc w:val="both"/>
    </w:pPr>
  </w:style>
  <w:style w:type="paragraph" w:customStyle="1" w:styleId="C0F8784B1B414437AA2D7ADDB4E0F32D">
    <w:name w:val="C0F8784B1B414437AA2D7ADDB4E0F32D"/>
    <w:pPr>
      <w:widowControl w:val="0"/>
      <w:jc w:val="both"/>
    </w:pPr>
  </w:style>
  <w:style w:type="paragraph" w:customStyle="1" w:styleId="9CF818B6579945DABDEF7CCAB2C58D19">
    <w:name w:val="9CF818B6579945DABDEF7CCAB2C58D19"/>
    <w:pPr>
      <w:widowControl w:val="0"/>
      <w:jc w:val="both"/>
    </w:pPr>
  </w:style>
  <w:style w:type="paragraph" w:customStyle="1" w:styleId="60F952BC1F4B4EBC879FC44978E615EA">
    <w:name w:val="60F952BC1F4B4EBC879FC44978E615EA"/>
    <w:pPr>
      <w:widowControl w:val="0"/>
      <w:jc w:val="both"/>
    </w:pPr>
  </w:style>
  <w:style w:type="paragraph" w:customStyle="1" w:styleId="50A81791DEF647F089B4877D5C6C17A4">
    <w:name w:val="50A81791DEF647F089B4877D5C6C17A4"/>
    <w:pPr>
      <w:widowControl w:val="0"/>
      <w:jc w:val="both"/>
    </w:pPr>
  </w:style>
  <w:style w:type="paragraph" w:customStyle="1" w:styleId="D759115A7F7E47ED9BE7772FA8D6C27D">
    <w:name w:val="D759115A7F7E47ED9BE7772FA8D6C27D"/>
    <w:pPr>
      <w:widowControl w:val="0"/>
      <w:jc w:val="both"/>
    </w:pPr>
  </w:style>
  <w:style w:type="paragraph" w:customStyle="1" w:styleId="907F2545496D406CB8857C01A92A4DC8">
    <w:name w:val="907F2545496D406CB8857C01A92A4DC8"/>
    <w:pPr>
      <w:widowControl w:val="0"/>
      <w:jc w:val="both"/>
    </w:pPr>
  </w:style>
  <w:style w:type="paragraph" w:customStyle="1" w:styleId="6A94C6DE97D34840B2A1E55CA3D105A2">
    <w:name w:val="6A94C6DE97D34840B2A1E55CA3D105A2"/>
    <w:pPr>
      <w:widowControl w:val="0"/>
      <w:jc w:val="both"/>
    </w:pPr>
  </w:style>
  <w:style w:type="paragraph" w:customStyle="1" w:styleId="06018109151C4FD5AFFA91E0D3B8B8D7">
    <w:name w:val="06018109151C4FD5AFFA91E0D3B8B8D7"/>
    <w:pPr>
      <w:widowControl w:val="0"/>
      <w:jc w:val="both"/>
    </w:pPr>
  </w:style>
  <w:style w:type="paragraph" w:customStyle="1" w:styleId="DD289FB83D23433CA6B1D4546EF10161">
    <w:name w:val="DD289FB83D23433CA6B1D4546EF10161"/>
    <w:pPr>
      <w:widowControl w:val="0"/>
      <w:jc w:val="both"/>
    </w:pPr>
  </w:style>
  <w:style w:type="paragraph" w:customStyle="1" w:styleId="5F76EB9D34DA45029587545B8EDDE2F5">
    <w:name w:val="5F76EB9D34DA45029587545B8EDDE2F5"/>
    <w:pPr>
      <w:widowControl w:val="0"/>
      <w:jc w:val="both"/>
    </w:pPr>
  </w:style>
  <w:style w:type="paragraph" w:customStyle="1" w:styleId="0F75DC967BCA496AB8C71645622C5F16">
    <w:name w:val="0F75DC967BCA496AB8C71645622C5F16"/>
    <w:pPr>
      <w:widowControl w:val="0"/>
      <w:jc w:val="both"/>
    </w:pPr>
  </w:style>
  <w:style w:type="paragraph" w:customStyle="1" w:styleId="5D63A16A75AC4CB7992F0F22C44A1B0F">
    <w:name w:val="5D63A16A75AC4CB7992F0F22C44A1B0F"/>
    <w:pPr>
      <w:widowControl w:val="0"/>
      <w:jc w:val="both"/>
    </w:pPr>
  </w:style>
  <w:style w:type="paragraph" w:customStyle="1" w:styleId="86F5899BDA424887A3B3389625E111E5">
    <w:name w:val="86F5899BDA424887A3B3389625E111E5"/>
    <w:pPr>
      <w:widowControl w:val="0"/>
      <w:jc w:val="both"/>
    </w:pPr>
  </w:style>
  <w:style w:type="paragraph" w:customStyle="1" w:styleId="86D9A59BF95249C0B017ADEFB27D2DA3">
    <w:name w:val="86D9A59BF95249C0B017ADEFB27D2DA3"/>
    <w:pPr>
      <w:widowControl w:val="0"/>
      <w:jc w:val="both"/>
    </w:pPr>
  </w:style>
  <w:style w:type="paragraph" w:customStyle="1" w:styleId="63D5C8BA8C5F4D0FA71FA55B4B06EBA4">
    <w:name w:val="63D5C8BA8C5F4D0FA71FA55B4B06EBA4"/>
    <w:pPr>
      <w:widowControl w:val="0"/>
      <w:jc w:val="both"/>
    </w:pPr>
  </w:style>
  <w:style w:type="paragraph" w:customStyle="1" w:styleId="AF96CCFFB72C4BE0A5F2467597AFA81B">
    <w:name w:val="AF96CCFFB72C4BE0A5F2467597AFA81B"/>
    <w:pPr>
      <w:widowControl w:val="0"/>
      <w:jc w:val="both"/>
    </w:pPr>
  </w:style>
  <w:style w:type="paragraph" w:customStyle="1" w:styleId="6A9851C82609479A9F95253D7ECC57CB">
    <w:name w:val="6A9851C82609479A9F95253D7ECC57CB"/>
    <w:pPr>
      <w:widowControl w:val="0"/>
      <w:jc w:val="both"/>
    </w:pPr>
  </w:style>
  <w:style w:type="paragraph" w:customStyle="1" w:styleId="1FE176D5B28A40059A64204485FDAB96">
    <w:name w:val="1FE176D5B28A40059A64204485FDAB96"/>
    <w:pPr>
      <w:widowControl w:val="0"/>
      <w:jc w:val="both"/>
    </w:pPr>
  </w:style>
  <w:style w:type="paragraph" w:customStyle="1" w:styleId="498707CB062F44A19B42FA65C5A4F55F">
    <w:name w:val="498707CB062F44A19B42FA65C5A4F55F"/>
    <w:pPr>
      <w:widowControl w:val="0"/>
      <w:jc w:val="both"/>
    </w:pPr>
  </w:style>
  <w:style w:type="paragraph" w:customStyle="1" w:styleId="6D65BDC96C32424286C9CA2467DB2BA0">
    <w:name w:val="6D65BDC96C32424286C9CA2467DB2BA0"/>
    <w:pPr>
      <w:widowControl w:val="0"/>
      <w:jc w:val="both"/>
    </w:pPr>
  </w:style>
  <w:style w:type="paragraph" w:customStyle="1" w:styleId="EFDD9B5364C04507BB88E237E327DD93">
    <w:name w:val="EFDD9B5364C04507BB88E237E327DD93"/>
    <w:pPr>
      <w:widowControl w:val="0"/>
      <w:jc w:val="both"/>
    </w:pPr>
  </w:style>
  <w:style w:type="paragraph" w:customStyle="1" w:styleId="1BFDB4637BF64D30B6CBFCE276E43955">
    <w:name w:val="1BFDB4637BF64D30B6CBFCE276E43955"/>
    <w:pPr>
      <w:widowControl w:val="0"/>
      <w:jc w:val="both"/>
    </w:pPr>
  </w:style>
  <w:style w:type="paragraph" w:customStyle="1" w:styleId="1EC0392F501346B08249353EBDDB7F0B">
    <w:name w:val="1EC0392F501346B08249353EBDDB7F0B"/>
    <w:pPr>
      <w:widowControl w:val="0"/>
      <w:jc w:val="both"/>
    </w:pPr>
  </w:style>
  <w:style w:type="paragraph" w:customStyle="1" w:styleId="4857861A27E14D428D6EF33F68357C81">
    <w:name w:val="4857861A27E14D428D6EF33F68357C81"/>
    <w:pPr>
      <w:widowControl w:val="0"/>
      <w:jc w:val="both"/>
    </w:pPr>
  </w:style>
  <w:style w:type="paragraph" w:customStyle="1" w:styleId="927063E24C674777AA5708507FEC3B3F">
    <w:name w:val="927063E24C674777AA5708507FEC3B3F"/>
    <w:pPr>
      <w:widowControl w:val="0"/>
      <w:jc w:val="both"/>
    </w:pPr>
  </w:style>
  <w:style w:type="paragraph" w:customStyle="1" w:styleId="DF2F0D6546FD42A485D2F7689E1F8A1C">
    <w:name w:val="DF2F0D6546FD42A485D2F7689E1F8A1C"/>
    <w:pPr>
      <w:widowControl w:val="0"/>
      <w:jc w:val="both"/>
    </w:pPr>
  </w:style>
  <w:style w:type="paragraph" w:customStyle="1" w:styleId="957155D609A44DE2AEE2FB06CAEC199E">
    <w:name w:val="957155D609A44DE2AEE2FB06CAEC199E"/>
    <w:pPr>
      <w:widowControl w:val="0"/>
      <w:jc w:val="both"/>
    </w:pPr>
  </w:style>
  <w:style w:type="paragraph" w:customStyle="1" w:styleId="316C3BCD680D4F8EBD5319CDA2D56747">
    <w:name w:val="316C3BCD680D4F8EBD5319CDA2D56747"/>
    <w:pPr>
      <w:widowControl w:val="0"/>
      <w:jc w:val="both"/>
    </w:pPr>
  </w:style>
  <w:style w:type="paragraph" w:customStyle="1" w:styleId="EA5C8ACDC22A4A9ABF0CE20BBBC5213C">
    <w:name w:val="EA5C8ACDC22A4A9ABF0CE20BBBC5213C"/>
    <w:pPr>
      <w:widowControl w:val="0"/>
      <w:jc w:val="both"/>
    </w:pPr>
  </w:style>
  <w:style w:type="paragraph" w:customStyle="1" w:styleId="299D0F701E9C453980C89A4BC6FE45C3">
    <w:name w:val="299D0F701E9C453980C89A4BC6FE45C3"/>
    <w:pPr>
      <w:widowControl w:val="0"/>
      <w:jc w:val="both"/>
    </w:pPr>
  </w:style>
  <w:style w:type="paragraph" w:customStyle="1" w:styleId="ADA90B5B943B410794F1A4AC08F371F8">
    <w:name w:val="ADA90B5B943B410794F1A4AC08F371F8"/>
    <w:pPr>
      <w:widowControl w:val="0"/>
      <w:jc w:val="both"/>
    </w:pPr>
  </w:style>
  <w:style w:type="paragraph" w:customStyle="1" w:styleId="EAF1831FC86E4E1EB3D8F04696C08AF0">
    <w:name w:val="EAF1831FC86E4E1EB3D8F04696C08AF0"/>
    <w:pPr>
      <w:widowControl w:val="0"/>
      <w:jc w:val="both"/>
    </w:pPr>
  </w:style>
  <w:style w:type="paragraph" w:customStyle="1" w:styleId="8DBA5623B18746B7B4D4E0DB7E26FD66">
    <w:name w:val="8DBA5623B18746B7B4D4E0DB7E26FD66"/>
    <w:pPr>
      <w:widowControl w:val="0"/>
      <w:jc w:val="both"/>
    </w:pPr>
  </w:style>
  <w:style w:type="paragraph" w:customStyle="1" w:styleId="81151086069145E8A2E3ACF4BFC53113">
    <w:name w:val="81151086069145E8A2E3ACF4BFC53113"/>
    <w:pPr>
      <w:widowControl w:val="0"/>
      <w:jc w:val="both"/>
    </w:pPr>
  </w:style>
  <w:style w:type="paragraph" w:customStyle="1" w:styleId="A3A3ED19A3C34BE8B77CB33AC69CCF9A">
    <w:name w:val="A3A3ED19A3C34BE8B77CB33AC69CCF9A"/>
    <w:pPr>
      <w:widowControl w:val="0"/>
      <w:jc w:val="both"/>
    </w:pPr>
  </w:style>
  <w:style w:type="paragraph" w:customStyle="1" w:styleId="E04D886B6E8E4881BC2CFDAB3C6DDFC5">
    <w:name w:val="E04D886B6E8E4881BC2CFDAB3C6DDFC5"/>
    <w:pPr>
      <w:widowControl w:val="0"/>
      <w:jc w:val="both"/>
    </w:pPr>
  </w:style>
  <w:style w:type="paragraph" w:customStyle="1" w:styleId="F6C704A9575B457CB03FBC8B07DD03FD">
    <w:name w:val="F6C704A9575B457CB03FBC8B07DD03FD"/>
    <w:pPr>
      <w:widowControl w:val="0"/>
      <w:jc w:val="both"/>
    </w:pPr>
  </w:style>
  <w:style w:type="paragraph" w:customStyle="1" w:styleId="B26FE42681E44938A6D5ABF8200F9577">
    <w:name w:val="B26FE42681E44938A6D5ABF8200F9577"/>
    <w:pPr>
      <w:widowControl w:val="0"/>
      <w:jc w:val="both"/>
    </w:pPr>
  </w:style>
  <w:style w:type="paragraph" w:customStyle="1" w:styleId="DF8C44A3A03940A39A1DF2B63C083709">
    <w:name w:val="DF8C44A3A03940A39A1DF2B63C083709"/>
    <w:pPr>
      <w:widowControl w:val="0"/>
      <w:jc w:val="both"/>
    </w:pPr>
  </w:style>
  <w:style w:type="paragraph" w:customStyle="1" w:styleId="5260FE52656444E2865B84B241A4D1B3">
    <w:name w:val="5260FE52656444E2865B84B241A4D1B3"/>
    <w:pPr>
      <w:widowControl w:val="0"/>
      <w:jc w:val="both"/>
    </w:pPr>
  </w:style>
  <w:style w:type="paragraph" w:customStyle="1" w:styleId="E4E9D997576547B9BB496336E1442440">
    <w:name w:val="E4E9D997576547B9BB496336E1442440"/>
    <w:pPr>
      <w:widowControl w:val="0"/>
      <w:jc w:val="both"/>
    </w:pPr>
  </w:style>
  <w:style w:type="paragraph" w:customStyle="1" w:styleId="FDAA1F77B88B4CA3A0C20548E911E01D">
    <w:name w:val="FDAA1F77B88B4CA3A0C20548E911E01D"/>
    <w:pPr>
      <w:widowControl w:val="0"/>
      <w:jc w:val="both"/>
    </w:pPr>
  </w:style>
  <w:style w:type="paragraph" w:customStyle="1" w:styleId="3ECE659A3A3B438783FE8503A2524355">
    <w:name w:val="3ECE659A3A3B438783FE8503A2524355"/>
    <w:pPr>
      <w:widowControl w:val="0"/>
      <w:jc w:val="both"/>
    </w:pPr>
  </w:style>
  <w:style w:type="paragraph" w:customStyle="1" w:styleId="1B3A1BCDBE5C4FFF8F8B77F735101ABF">
    <w:name w:val="1B3A1BCDBE5C4FFF8F8B77F735101ABF"/>
    <w:pPr>
      <w:widowControl w:val="0"/>
      <w:jc w:val="both"/>
    </w:pPr>
  </w:style>
  <w:style w:type="paragraph" w:customStyle="1" w:styleId="F8B72CE506CE457AAD654FAAF1A2430C">
    <w:name w:val="F8B72CE506CE457AAD654FAAF1A2430C"/>
    <w:pPr>
      <w:widowControl w:val="0"/>
      <w:jc w:val="both"/>
    </w:pPr>
  </w:style>
  <w:style w:type="paragraph" w:customStyle="1" w:styleId="298EEDDAB3B8410292E9266737292FFC">
    <w:name w:val="298EEDDAB3B8410292E9266737292FFC"/>
    <w:pPr>
      <w:widowControl w:val="0"/>
      <w:jc w:val="both"/>
    </w:pPr>
  </w:style>
  <w:style w:type="paragraph" w:customStyle="1" w:styleId="C6A1E036E1224D7E89E20B856E208B5D">
    <w:name w:val="C6A1E036E1224D7E89E20B856E208B5D"/>
    <w:pPr>
      <w:widowControl w:val="0"/>
      <w:jc w:val="both"/>
    </w:pPr>
  </w:style>
  <w:style w:type="paragraph" w:customStyle="1" w:styleId="23A12689AAEB4793B1FB7D8DFD0C0793">
    <w:name w:val="23A12689AAEB4793B1FB7D8DFD0C0793"/>
    <w:pPr>
      <w:widowControl w:val="0"/>
      <w:jc w:val="both"/>
    </w:pPr>
  </w:style>
  <w:style w:type="paragraph" w:customStyle="1" w:styleId="BBA5376CB68D4ABBA3247F8D300DF0CF">
    <w:name w:val="BBA5376CB68D4ABBA3247F8D300DF0CF"/>
    <w:pPr>
      <w:widowControl w:val="0"/>
      <w:jc w:val="both"/>
    </w:pPr>
  </w:style>
  <w:style w:type="paragraph" w:customStyle="1" w:styleId="6993E02CB5074D4688F00D5E51A03556">
    <w:name w:val="6993E02CB5074D4688F00D5E51A03556"/>
    <w:pPr>
      <w:widowControl w:val="0"/>
      <w:jc w:val="both"/>
    </w:pPr>
  </w:style>
  <w:style w:type="paragraph" w:customStyle="1" w:styleId="6BBCAE2B34A14FA3B9FE538FDD4AA147">
    <w:name w:val="6BBCAE2B34A14FA3B9FE538FDD4AA147"/>
    <w:pPr>
      <w:widowControl w:val="0"/>
      <w:jc w:val="both"/>
    </w:pPr>
  </w:style>
  <w:style w:type="paragraph" w:customStyle="1" w:styleId="A3C6F738E23449BD83730035C7F56C1F">
    <w:name w:val="A3C6F738E23449BD83730035C7F56C1F"/>
    <w:pPr>
      <w:widowControl w:val="0"/>
      <w:jc w:val="both"/>
    </w:pPr>
  </w:style>
  <w:style w:type="paragraph" w:customStyle="1" w:styleId="3C78F67E80FF41639C55BDAC3C372F8A">
    <w:name w:val="3C78F67E80FF41639C55BDAC3C372F8A"/>
    <w:pPr>
      <w:widowControl w:val="0"/>
      <w:jc w:val="both"/>
    </w:pPr>
  </w:style>
  <w:style w:type="paragraph" w:customStyle="1" w:styleId="A1718764FD1644C39972178C13FF1BC8">
    <w:name w:val="A1718764FD1644C39972178C13FF1BC8"/>
    <w:pPr>
      <w:widowControl w:val="0"/>
      <w:jc w:val="both"/>
    </w:pPr>
  </w:style>
  <w:style w:type="paragraph" w:customStyle="1" w:styleId="17D135B8CAB9417BB3F6685F62128D0B">
    <w:name w:val="17D135B8CAB9417BB3F6685F62128D0B"/>
    <w:pPr>
      <w:widowControl w:val="0"/>
      <w:jc w:val="both"/>
    </w:pPr>
  </w:style>
  <w:style w:type="paragraph" w:customStyle="1" w:styleId="53E68A6B60144323932956BE2666DED9">
    <w:name w:val="53E68A6B60144323932956BE2666DED9"/>
    <w:pPr>
      <w:widowControl w:val="0"/>
      <w:jc w:val="both"/>
    </w:pPr>
  </w:style>
  <w:style w:type="paragraph" w:customStyle="1" w:styleId="DDD36409580540699AC2362FD936A465">
    <w:name w:val="DDD36409580540699AC2362FD936A465"/>
    <w:pPr>
      <w:widowControl w:val="0"/>
      <w:jc w:val="both"/>
    </w:pPr>
  </w:style>
  <w:style w:type="paragraph" w:customStyle="1" w:styleId="0CA4C2E7EFD64C1A9DD989239E60ADF3">
    <w:name w:val="0CA4C2E7EFD64C1A9DD989239E60ADF3"/>
    <w:pPr>
      <w:widowControl w:val="0"/>
      <w:jc w:val="both"/>
    </w:pPr>
  </w:style>
  <w:style w:type="paragraph" w:customStyle="1" w:styleId="39DF7DCC1A1B4E4D8ACEC71B920C2F45">
    <w:name w:val="39DF7DCC1A1B4E4D8ACEC71B920C2F45"/>
    <w:pPr>
      <w:widowControl w:val="0"/>
      <w:jc w:val="both"/>
    </w:pPr>
  </w:style>
  <w:style w:type="paragraph" w:customStyle="1" w:styleId="B7AE963E26CA4C93B20F5515831A8A98">
    <w:name w:val="B7AE963E26CA4C93B20F5515831A8A98"/>
    <w:pPr>
      <w:widowControl w:val="0"/>
      <w:jc w:val="both"/>
    </w:pPr>
  </w:style>
  <w:style w:type="paragraph" w:customStyle="1" w:styleId="428F7286210B456F8FB07D262EC54376">
    <w:name w:val="428F7286210B456F8FB07D262EC54376"/>
    <w:pPr>
      <w:widowControl w:val="0"/>
      <w:jc w:val="both"/>
    </w:pPr>
  </w:style>
  <w:style w:type="paragraph" w:customStyle="1" w:styleId="7B87435C00674335A09DD9684CD16380">
    <w:name w:val="7B87435C00674335A09DD9684CD16380"/>
    <w:pPr>
      <w:widowControl w:val="0"/>
      <w:jc w:val="both"/>
    </w:pPr>
  </w:style>
  <w:style w:type="paragraph" w:customStyle="1" w:styleId="5F681A60FCFC4971B55E770953E1D82D">
    <w:name w:val="5F681A60FCFC4971B55E770953E1D82D"/>
    <w:pPr>
      <w:widowControl w:val="0"/>
      <w:jc w:val="both"/>
    </w:pPr>
  </w:style>
  <w:style w:type="paragraph" w:customStyle="1" w:styleId="1C85E25BB5F040FDB146A88CB7CDA501">
    <w:name w:val="1C85E25BB5F040FDB146A88CB7CDA501"/>
    <w:pPr>
      <w:widowControl w:val="0"/>
      <w:jc w:val="both"/>
    </w:pPr>
  </w:style>
  <w:style w:type="paragraph" w:customStyle="1" w:styleId="BEF9A218FE8F43AD97D7FA4D8887A2A5">
    <w:name w:val="BEF9A218FE8F43AD97D7FA4D8887A2A5"/>
    <w:pPr>
      <w:widowControl w:val="0"/>
      <w:jc w:val="both"/>
    </w:pPr>
  </w:style>
  <w:style w:type="paragraph" w:customStyle="1" w:styleId="C9D9844CF15447888267F3FE16B39470">
    <w:name w:val="C9D9844CF15447888267F3FE16B39470"/>
    <w:pPr>
      <w:widowControl w:val="0"/>
      <w:jc w:val="both"/>
    </w:pPr>
  </w:style>
  <w:style w:type="paragraph" w:customStyle="1" w:styleId="9E507CEF654D4D3589653CD59AF6800F">
    <w:name w:val="9E507CEF654D4D3589653CD59AF6800F"/>
    <w:pPr>
      <w:widowControl w:val="0"/>
      <w:jc w:val="both"/>
    </w:pPr>
  </w:style>
  <w:style w:type="paragraph" w:customStyle="1" w:styleId="21B27E4E18AA409D8D25846DDCC30910">
    <w:name w:val="21B27E4E18AA409D8D25846DDCC30910"/>
    <w:pPr>
      <w:widowControl w:val="0"/>
      <w:jc w:val="both"/>
    </w:pPr>
  </w:style>
  <w:style w:type="paragraph" w:customStyle="1" w:styleId="D512D5F799CE4521924E984B764EEE34">
    <w:name w:val="D512D5F799CE4521924E984B764EEE34"/>
    <w:pPr>
      <w:widowControl w:val="0"/>
      <w:jc w:val="both"/>
    </w:pPr>
  </w:style>
  <w:style w:type="paragraph" w:customStyle="1" w:styleId="75CA219DC7E64E04BADE12A97650AD9C">
    <w:name w:val="75CA219DC7E64E04BADE12A97650AD9C"/>
    <w:pPr>
      <w:widowControl w:val="0"/>
      <w:jc w:val="both"/>
    </w:pPr>
  </w:style>
  <w:style w:type="paragraph" w:customStyle="1" w:styleId="749AD1ADB194458EBC97768D541B4F13">
    <w:name w:val="749AD1ADB194458EBC97768D541B4F13"/>
    <w:pPr>
      <w:widowControl w:val="0"/>
      <w:jc w:val="both"/>
    </w:pPr>
  </w:style>
  <w:style w:type="paragraph" w:customStyle="1" w:styleId="FBDA4DD1964F401FAF4D5291E7685E65">
    <w:name w:val="FBDA4DD1964F401FAF4D5291E7685E65"/>
    <w:pPr>
      <w:widowControl w:val="0"/>
      <w:jc w:val="both"/>
    </w:pPr>
  </w:style>
  <w:style w:type="paragraph" w:customStyle="1" w:styleId="781EF8ADE0F8474B8038663FF294B6F3">
    <w:name w:val="781EF8ADE0F8474B8038663FF294B6F3"/>
    <w:pPr>
      <w:widowControl w:val="0"/>
      <w:jc w:val="both"/>
    </w:pPr>
  </w:style>
  <w:style w:type="paragraph" w:customStyle="1" w:styleId="7BBD4A4ADF534A72BB1084BD3F94A027">
    <w:name w:val="7BBD4A4ADF534A72BB1084BD3F94A027"/>
    <w:pPr>
      <w:widowControl w:val="0"/>
      <w:jc w:val="both"/>
    </w:pPr>
  </w:style>
  <w:style w:type="paragraph" w:customStyle="1" w:styleId="0207F02A519847BDAABA21415AF8CBEB">
    <w:name w:val="0207F02A519847BDAABA21415AF8CBEB"/>
    <w:pPr>
      <w:widowControl w:val="0"/>
      <w:jc w:val="both"/>
    </w:pPr>
  </w:style>
  <w:style w:type="paragraph" w:customStyle="1" w:styleId="C6D66D3F18AE46FCBF9354664A708C62">
    <w:name w:val="C6D66D3F18AE46FCBF9354664A708C62"/>
    <w:pPr>
      <w:widowControl w:val="0"/>
      <w:jc w:val="both"/>
    </w:pPr>
  </w:style>
  <w:style w:type="paragraph" w:customStyle="1" w:styleId="5818658F66124F879E29EF0BD5F8A40A">
    <w:name w:val="5818658F66124F879E29EF0BD5F8A40A"/>
    <w:pPr>
      <w:widowControl w:val="0"/>
      <w:jc w:val="both"/>
    </w:pPr>
  </w:style>
  <w:style w:type="paragraph" w:customStyle="1" w:styleId="DD0100CA656842908824E2797A0C395B">
    <w:name w:val="DD0100CA656842908824E2797A0C395B"/>
    <w:pPr>
      <w:widowControl w:val="0"/>
      <w:jc w:val="both"/>
    </w:pPr>
  </w:style>
  <w:style w:type="paragraph" w:customStyle="1" w:styleId="B096B030845E493681738E92D8F82724">
    <w:name w:val="B096B030845E493681738E92D8F82724"/>
    <w:pPr>
      <w:widowControl w:val="0"/>
      <w:jc w:val="both"/>
    </w:pPr>
  </w:style>
  <w:style w:type="paragraph" w:customStyle="1" w:styleId="D23B6E849DC943B29C0199823F145054">
    <w:name w:val="D23B6E849DC943B29C0199823F145054"/>
    <w:pPr>
      <w:widowControl w:val="0"/>
      <w:jc w:val="both"/>
    </w:pPr>
  </w:style>
  <w:style w:type="paragraph" w:customStyle="1" w:styleId="ADD2189ED2AF44878984895B6F862F96">
    <w:name w:val="ADD2189ED2AF44878984895B6F862F96"/>
    <w:pPr>
      <w:widowControl w:val="0"/>
      <w:jc w:val="both"/>
    </w:pPr>
  </w:style>
  <w:style w:type="paragraph" w:customStyle="1" w:styleId="4FEAD8D31FBF4CB28A9591C2A843999D">
    <w:name w:val="4FEAD8D31FBF4CB28A9591C2A843999D"/>
    <w:pPr>
      <w:widowControl w:val="0"/>
      <w:jc w:val="both"/>
    </w:pPr>
  </w:style>
  <w:style w:type="paragraph" w:customStyle="1" w:styleId="EFDDA9BDA2B642139F5D2C3A79C86351">
    <w:name w:val="EFDDA9BDA2B642139F5D2C3A79C86351"/>
    <w:pPr>
      <w:widowControl w:val="0"/>
      <w:jc w:val="both"/>
    </w:pPr>
  </w:style>
  <w:style w:type="paragraph" w:customStyle="1" w:styleId="C19DFD8C4C30463E92F523BB28E9D235">
    <w:name w:val="C19DFD8C4C30463E92F523BB28E9D235"/>
    <w:pPr>
      <w:widowControl w:val="0"/>
      <w:jc w:val="both"/>
    </w:pPr>
  </w:style>
  <w:style w:type="paragraph" w:customStyle="1" w:styleId="1F53C626C8964194B796358E8D373B89">
    <w:name w:val="1F53C626C8964194B796358E8D373B89"/>
    <w:pPr>
      <w:widowControl w:val="0"/>
      <w:jc w:val="both"/>
    </w:pPr>
  </w:style>
  <w:style w:type="paragraph" w:customStyle="1" w:styleId="5705447F34A44912B9CB45D5E7EBB760">
    <w:name w:val="5705447F34A44912B9CB45D5E7EBB760"/>
    <w:rsid w:val="001E3898"/>
    <w:pPr>
      <w:widowControl w:val="0"/>
      <w:jc w:val="both"/>
    </w:pPr>
  </w:style>
  <w:style w:type="paragraph" w:customStyle="1" w:styleId="20237551457B4EC4986E75E7976C77BD">
    <w:name w:val="20237551457B4EC4986E75E7976C77BD"/>
    <w:rsid w:val="001E3898"/>
    <w:pPr>
      <w:widowControl w:val="0"/>
      <w:jc w:val="both"/>
    </w:pPr>
  </w:style>
  <w:style w:type="paragraph" w:customStyle="1" w:styleId="38B18193095C4C49A4B201D7312D6CB0">
    <w:name w:val="38B18193095C4C49A4B201D7312D6CB0"/>
    <w:rsid w:val="001E3898"/>
    <w:pPr>
      <w:widowControl w:val="0"/>
      <w:jc w:val="both"/>
    </w:pPr>
  </w:style>
  <w:style w:type="paragraph" w:customStyle="1" w:styleId="402BBDAEFBF04FCEBF5707F35C089051">
    <w:name w:val="402BBDAEFBF04FCEBF5707F35C089051"/>
    <w:rsid w:val="001E3898"/>
    <w:pPr>
      <w:widowControl w:val="0"/>
      <w:jc w:val="both"/>
    </w:pPr>
  </w:style>
  <w:style w:type="paragraph" w:customStyle="1" w:styleId="13117A1CE40B4A23A8C27751FC7FD663">
    <w:name w:val="13117A1CE40B4A23A8C27751FC7FD663"/>
    <w:rsid w:val="001E3898"/>
    <w:pPr>
      <w:widowControl w:val="0"/>
      <w:jc w:val="both"/>
    </w:pPr>
  </w:style>
  <w:style w:type="paragraph" w:customStyle="1" w:styleId="899AE03EBC114A0687D932080C4A90AD">
    <w:name w:val="899AE03EBC114A0687D932080C4A90AD"/>
    <w:rsid w:val="001E3898"/>
    <w:pPr>
      <w:widowControl w:val="0"/>
      <w:jc w:val="both"/>
    </w:pPr>
  </w:style>
  <w:style w:type="paragraph" w:customStyle="1" w:styleId="08800485FCA14B85AACBBCE6744DA95B">
    <w:name w:val="08800485FCA14B85AACBBCE6744DA95B"/>
    <w:rsid w:val="001E3898"/>
    <w:pPr>
      <w:widowControl w:val="0"/>
      <w:jc w:val="both"/>
    </w:pPr>
  </w:style>
  <w:style w:type="paragraph" w:customStyle="1" w:styleId="5A515BDF013A45CAB0754C5778748F3A">
    <w:name w:val="5A515BDF013A45CAB0754C5778748F3A"/>
    <w:rsid w:val="001E3898"/>
    <w:pPr>
      <w:widowControl w:val="0"/>
      <w:jc w:val="both"/>
    </w:pPr>
  </w:style>
  <w:style w:type="paragraph" w:customStyle="1" w:styleId="A0515E281AD94D24ABDC22CC3C60FEEC">
    <w:name w:val="A0515E281AD94D24ABDC22CC3C60FEEC"/>
    <w:rsid w:val="001E3898"/>
    <w:pPr>
      <w:widowControl w:val="0"/>
      <w:jc w:val="both"/>
    </w:pPr>
  </w:style>
  <w:style w:type="paragraph" w:customStyle="1" w:styleId="6A650B34A0284212AA7D8C54671D8622">
    <w:name w:val="6A650B34A0284212AA7D8C54671D8622"/>
    <w:rsid w:val="001E3898"/>
    <w:pPr>
      <w:widowControl w:val="0"/>
      <w:jc w:val="both"/>
    </w:pPr>
  </w:style>
  <w:style w:type="paragraph" w:customStyle="1" w:styleId="753234CFBC9D4BB29061A97BE896C3EE">
    <w:name w:val="753234CFBC9D4BB29061A97BE896C3EE"/>
    <w:rsid w:val="001E3898"/>
    <w:pPr>
      <w:widowControl w:val="0"/>
      <w:jc w:val="both"/>
    </w:pPr>
  </w:style>
  <w:style w:type="paragraph" w:customStyle="1" w:styleId="19B6A2CCDBDD432FACC99EC8E31F3BD5">
    <w:name w:val="19B6A2CCDBDD432FACC99EC8E31F3BD5"/>
    <w:rsid w:val="001E3898"/>
    <w:pPr>
      <w:widowControl w:val="0"/>
      <w:jc w:val="both"/>
    </w:pPr>
  </w:style>
  <w:style w:type="paragraph" w:customStyle="1" w:styleId="ADA26E34643D44E3AB2F9BFF2CC9E852">
    <w:name w:val="ADA26E34643D44E3AB2F9BFF2CC9E852"/>
    <w:rsid w:val="001E3898"/>
    <w:pPr>
      <w:widowControl w:val="0"/>
      <w:jc w:val="both"/>
    </w:pPr>
  </w:style>
  <w:style w:type="paragraph" w:customStyle="1" w:styleId="B28CC09A103C490EB05DCF9681FBBBC6">
    <w:name w:val="B28CC09A103C490EB05DCF9681FBBBC6"/>
    <w:rsid w:val="001E38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陈安侍</cp:lastModifiedBy>
  <cp:revision>10</cp:revision>
  <cp:lastPrinted>2017-07-31T08:20:00Z</cp:lastPrinted>
  <dcterms:created xsi:type="dcterms:W3CDTF">2018-12-07T12:49:00Z</dcterms:created>
  <dcterms:modified xsi:type="dcterms:W3CDTF">2018-12-24T11:37:00Z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